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5C718" w14:textId="285AD534" w:rsidR="00D30CEB" w:rsidRDefault="00A20C31">
      <w:r>
        <w:rPr>
          <w:noProof/>
        </w:rPr>
        <w:drawing>
          <wp:anchor distT="0" distB="0" distL="114300" distR="114300" simplePos="0" relativeHeight="251632128" behindDoc="1" locked="0" layoutInCell="1" allowOverlap="1" wp14:anchorId="59CB6B65" wp14:editId="7F98F4FE">
            <wp:simplePos x="0" y="0"/>
            <wp:positionH relativeFrom="page">
              <wp:posOffset>-16996</wp:posOffset>
            </wp:positionH>
            <wp:positionV relativeFrom="paragraph">
              <wp:posOffset>-568811</wp:posOffset>
            </wp:positionV>
            <wp:extent cx="7658884" cy="10695040"/>
            <wp:effectExtent l="0" t="0" r="12065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884" cy="1069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2BD95E" wp14:editId="1F3EA6B8">
                <wp:simplePos x="0" y="0"/>
                <wp:positionH relativeFrom="column">
                  <wp:posOffset>3415030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254000" t="203200" r="128270" b="223520"/>
                <wp:wrapNone/>
                <wp:docPr id="46" name="平行四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" type="#_x0000_t7" style="position:absolute;left:0pt;margin-left:268.9pt;margin-top:-3.5pt;height:20.4pt;width:17.9pt;z-index:251677696;v-text-anchor:middle;mso-width-relative:page;mso-height-relative:page;" fillcolor="#2192BC" filled="t" stroked="f" coordsize="21600,21600" o:gfxdata="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xlXjr9sAAAAJAQAADwAAAAAAAAABACAAAAAiAAAAZHJzL2Rvd25yZXYueG1sUEsBAhQAFAAAAAgA&#10;h07iQNoTHshbAgAAhgQAAA4AAAAAAAAAAQAgAAAAKgEAAGRycy9lMm9Eb2MueG1sUEsFBgAAAAAG&#10;AAYAWQEAAPcF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18EA3D4" wp14:editId="182FE4B1">
                <wp:simplePos x="0" y="0"/>
                <wp:positionH relativeFrom="column">
                  <wp:posOffset>1468120</wp:posOffset>
                </wp:positionH>
                <wp:positionV relativeFrom="paragraph">
                  <wp:posOffset>-45085</wp:posOffset>
                </wp:positionV>
                <wp:extent cx="4705985" cy="259080"/>
                <wp:effectExtent l="127000" t="101600" r="120015" b="121920"/>
                <wp:wrapNone/>
                <wp:docPr id="1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任意多边形 45" o:spid="_x0000_s1026" o:spt="100" style="position:absolute;left:0pt;flip:y;margin-left:115.6pt;margin-top:-3.55pt;height:20.4pt;width:370.55pt;z-index:251676672;v-text-anchor:middle;mso-width-relative:page;mso-height-relative:page;" fillcolor="#4A4E59" filled="t" stroked="f" coordsize="4706252,259229" o:gfxdata="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AptkqndAAAACQEAAA8AAAAAAAAAAQAg&#10;AAAAIgAAAGRycy9kb3ducmV2LnhtbFBLAQIUABQAAAAIAIdO4kBAcCdFfAQAAHIQAAAOAAAAAAAA&#10;AAEAIAAAACwBAABkcnMvZTJvRG9jLnhtbFBLBQYAAAAABgAGAFkBAAAaCAAAAAA=&#10;" path="m1770532,259229l4706252,259229,4706252,175455,2174549,175455,2074433,0,2072579,0,1770532,0,1072994,0,553294,0,0,0,142202,258866,415551,258866,1072994,258866,1770532,258866xe">
                <v:path o:connectlocs="1770431,259080;4705985,259080;4705985,175354;2174425,175354;2074315,0;2072461,0;1770431,0;1072933,0;553262,0;0,0;142193,258717;415527,258717;1072933,258717;1770431,258717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0652AA1" wp14:editId="44210B2D">
                <wp:simplePos x="0" y="0"/>
                <wp:positionH relativeFrom="column">
                  <wp:posOffset>1586865</wp:posOffset>
                </wp:positionH>
                <wp:positionV relativeFrom="paragraph">
                  <wp:posOffset>-46990</wp:posOffset>
                </wp:positionV>
                <wp:extent cx="1878965" cy="243840"/>
                <wp:effectExtent l="0" t="0" r="0" b="0"/>
                <wp:wrapNone/>
                <wp:docPr id="4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C3A1D5" w14:textId="77777777" w:rsidR="00D30CEB" w:rsidRDefault="00E50464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>教育背景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652AA1" id="_x0000_t202" coordsize="21600,21600" o:spt="202" path="m0,0l0,21600,21600,21600,21600,0xe">
                <v:stroke joinstyle="miter"/>
                <v:path gradientshapeok="t" o:connecttype="rect"/>
              </v:shapetype>
              <v:shape id="文本框 24" o:spid="_x0000_s1026" type="#_x0000_t202" style="position:absolute;left:0;text-align:left;margin-left:124.95pt;margin-top:-3.65pt;width:147.95pt;height:19.2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" filled="f" stroked="f">
                <v:textbox style="mso-fit-shape-to-text:t">
                  <w:txbxContent>
                    <w:p w14:paraId="78C3A1D5" w14:textId="77777777" w:rsidR="00D30CEB" w:rsidRDefault="00E50464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>教育背景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   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2B68907" wp14:editId="6FB3A4F0">
                <wp:simplePos x="0" y="0"/>
                <wp:positionH relativeFrom="column">
                  <wp:posOffset>1350645</wp:posOffset>
                </wp:positionH>
                <wp:positionV relativeFrom="paragraph">
                  <wp:posOffset>-44450</wp:posOffset>
                </wp:positionV>
                <wp:extent cx="227330" cy="259080"/>
                <wp:effectExtent l="101600" t="101600" r="102870" b="121920"/>
                <wp:wrapNone/>
                <wp:docPr id="48" name="平行四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6D9D98"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48" o:spid="_x0000_s1026" type="#_x0000_t7" style="position:absolute;left:0;text-align:left;margin-left:106.35pt;margin-top:-3.45pt;width:17.9pt;height:20.4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" adj="13498" fillcolor="#4a4e59" stroked="f" strokeweight="4.5pt">
                <v:shadow on="t" type="perspective" opacity="41943f" mv:blur="101600f" offset="8687emu,.663mm" matrix="66191f,,,66191f"/>
              </v:shape>
            </w:pict>
          </mc:Fallback>
        </mc:AlternateContent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697248B" wp14:editId="3F61A749">
                <wp:simplePos x="0" y="0"/>
                <wp:positionH relativeFrom="column">
                  <wp:posOffset>-720725</wp:posOffset>
                </wp:positionH>
                <wp:positionV relativeFrom="paragraph">
                  <wp:posOffset>3558540</wp:posOffset>
                </wp:positionV>
                <wp:extent cx="1684655" cy="136144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655" cy="136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E0E177" w14:textId="77777777" w:rsidR="00D30CEB" w:rsidRDefault="00E50464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18"/>
                                <w:szCs w:val="20"/>
                              </w:rPr>
                              <w:t>生日：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18"/>
                                <w:szCs w:val="20"/>
                              </w:rPr>
                              <w:t xml:space="preserve">1994/10/27               </w:t>
                            </w:r>
                          </w:p>
                          <w:p w14:paraId="4236403D" w14:textId="77777777" w:rsidR="00D30CEB" w:rsidRDefault="00E50464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18"/>
                                <w:szCs w:val="20"/>
                              </w:rPr>
                              <w:t>所在地：山东济南</w:t>
                            </w:r>
                          </w:p>
                          <w:p w14:paraId="364B2BDE" w14:textId="77777777" w:rsidR="00D30CEB" w:rsidRDefault="00E50464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18"/>
                                <w:szCs w:val="20"/>
                              </w:rPr>
                              <w:t>电话：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18"/>
                                <w:szCs w:val="20"/>
                              </w:rPr>
                              <w:t>17854257626</w:t>
                            </w:r>
                          </w:p>
                          <w:p w14:paraId="7CDEB6F7" w14:textId="77777777" w:rsidR="00D30CEB" w:rsidRDefault="00E50464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18"/>
                                <w:szCs w:val="20"/>
                              </w:rPr>
                              <w:t>邮箱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16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方正兰亭黑简体" w:eastAsia="方正兰亭黑简体" w:cstheme="minorBidi"/>
                                <w:color w:val="FFFFFF"/>
                                <w:kern w:val="24"/>
                                <w:sz w:val="18"/>
                                <w:szCs w:val="20"/>
                              </w:rPr>
                              <w:t>1418494259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18"/>
                                <w:szCs w:val="20"/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7248B" id="矩形 51" o:spid="_x0000_s1027" style="position:absolute;left:0;text-align:left;margin-left:-56.75pt;margin-top:280.2pt;width:132.65pt;height:107.2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" filled="f" stroked="f">
                <v:textbox style="mso-fit-shape-to-text:t">
                  <w:txbxContent>
                    <w:p w14:paraId="04E0E177" w14:textId="77777777" w:rsidR="00D30CEB" w:rsidRDefault="00E50464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sz w:val="22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18"/>
                          <w:szCs w:val="20"/>
                        </w:rPr>
                        <w:t>生日：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18"/>
                          <w:szCs w:val="20"/>
                        </w:rPr>
                        <w:t xml:space="preserve">1994/10/27               </w:t>
                      </w:r>
                    </w:p>
                    <w:p w14:paraId="4236403D" w14:textId="77777777" w:rsidR="00D30CEB" w:rsidRDefault="00E50464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sz w:val="22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18"/>
                          <w:szCs w:val="20"/>
                        </w:rPr>
                        <w:t>所在地：山东济南</w:t>
                      </w:r>
                    </w:p>
                    <w:p w14:paraId="364B2BDE" w14:textId="77777777" w:rsidR="00D30CEB" w:rsidRDefault="00E50464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sz w:val="22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18"/>
                          <w:szCs w:val="20"/>
                        </w:rPr>
                        <w:t>电话：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18"/>
                          <w:szCs w:val="20"/>
                        </w:rPr>
                        <w:t>17854257626</w:t>
                      </w:r>
                    </w:p>
                    <w:p w14:paraId="7CDEB6F7" w14:textId="77777777" w:rsidR="00D30CEB" w:rsidRDefault="00E50464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sz w:val="2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18"/>
                          <w:szCs w:val="20"/>
                        </w:rPr>
                        <w:t>邮箱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16"/>
                          <w:szCs w:val="20"/>
                        </w:rPr>
                        <w:t>：</w:t>
                      </w:r>
                      <w:r>
                        <w:rPr>
                          <w:rFonts w:ascii="方正兰亭黑简体" w:eastAsia="方正兰亭黑简体" w:cstheme="minorBidi"/>
                          <w:color w:val="FFFFFF"/>
                          <w:kern w:val="24"/>
                          <w:sz w:val="18"/>
                          <w:szCs w:val="20"/>
                        </w:rPr>
                        <w:t>1418494259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18"/>
                          <w:szCs w:val="20"/>
                        </w:rPr>
                        <w:t>@qq.com</w:t>
                      </w:r>
                    </w:p>
                  </w:txbxContent>
                </v:textbox>
              </v:rect>
            </w:pict>
          </mc:Fallback>
        </mc:AlternateContent>
      </w:r>
      <w:r w:rsidR="00E50464">
        <w:rPr>
          <w:rFonts w:ascii="方正兰亭粗黑简体" w:eastAsia="方正兰亭粗黑简体" w:hint="eastAsia"/>
          <w:noProof/>
          <w:color w:val="4A4E59"/>
          <w:kern w:val="24"/>
          <w:sz w:val="20"/>
          <w:szCs w:val="20"/>
        </w:rPr>
        <w:drawing>
          <wp:anchor distT="0" distB="0" distL="114300" distR="114300" simplePos="0" relativeHeight="251677184" behindDoc="0" locked="0" layoutInCell="1" allowOverlap="1" wp14:anchorId="205B7D9A" wp14:editId="70EE4DDD">
            <wp:simplePos x="0" y="0"/>
            <wp:positionH relativeFrom="column">
              <wp:posOffset>-748030</wp:posOffset>
            </wp:positionH>
            <wp:positionV relativeFrom="paragraph">
              <wp:posOffset>-152400</wp:posOffset>
            </wp:positionV>
            <wp:extent cx="1406525" cy="1686560"/>
            <wp:effectExtent l="0" t="0" r="0" b="0"/>
            <wp:wrapNone/>
            <wp:docPr id="29" name="图片 29" descr="xj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xjp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2435" cy="169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2E1E16" wp14:editId="6144DCC6">
                <wp:simplePos x="0" y="0"/>
                <wp:positionH relativeFrom="column">
                  <wp:posOffset>-932815</wp:posOffset>
                </wp:positionH>
                <wp:positionV relativeFrom="paragraph">
                  <wp:posOffset>2129790</wp:posOffset>
                </wp:positionV>
                <wp:extent cx="1744345" cy="4724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45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F1A09B" w14:textId="77777777" w:rsidR="00D30CEB" w:rsidRDefault="00E50464">
                            <w:pPr>
                              <w:pStyle w:val="a3"/>
                              <w:spacing w:before="0" w:beforeAutospacing="0" w:after="0" w:afterAutospacing="0" w:line="30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山东科技大学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5AB3546" w14:textId="77777777" w:rsidR="00D30CEB" w:rsidRDefault="00E50464">
                            <w:pPr>
                              <w:pStyle w:val="a3"/>
                              <w:spacing w:before="0" w:beforeAutospacing="0" w:after="0" w:afterAutospacing="0" w:line="300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本科应届毕业生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E1E16" id="矩形 7" o:spid="_x0000_s1028" style="position:absolute;left:0;text-align:left;margin-left:-73.45pt;margin-top:167.7pt;width:137.35pt;height:37.2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" filled="f" stroked="f">
                <v:textbox style="mso-fit-shape-to-text:t">
                  <w:txbxContent>
                    <w:p w14:paraId="29F1A09B" w14:textId="77777777" w:rsidR="00D30CEB" w:rsidRDefault="00E50464">
                      <w:pPr>
                        <w:pStyle w:val="a3"/>
                        <w:spacing w:before="0" w:beforeAutospacing="0" w:after="0" w:afterAutospacing="0" w:line="30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山东科技大学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5AB3546" w14:textId="77777777" w:rsidR="00D30CEB" w:rsidRDefault="00E50464">
                      <w:pPr>
                        <w:pStyle w:val="a3"/>
                        <w:spacing w:before="0" w:beforeAutospacing="0" w:after="0" w:afterAutospacing="0" w:line="300" w:lineRule="exact"/>
                        <w:jc w:val="center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本科应届毕业生</w:t>
                      </w:r>
                    </w:p>
                  </w:txbxContent>
                </v:textbox>
              </v:rect>
            </w:pict>
          </mc:Fallback>
        </mc:AlternateContent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9D68D45" wp14:editId="26F6603E">
                <wp:simplePos x="0" y="0"/>
                <wp:positionH relativeFrom="column">
                  <wp:posOffset>-806450</wp:posOffset>
                </wp:positionH>
                <wp:positionV relativeFrom="paragraph">
                  <wp:posOffset>1489710</wp:posOffset>
                </wp:positionV>
                <wp:extent cx="1399540" cy="685800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40" cy="685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3AC111" w14:textId="77777777" w:rsidR="00D30CEB" w:rsidRDefault="00E50464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袁阁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68D45" id="矩形 50" o:spid="_x0000_s1029" style="position:absolute;left:0;text-align:left;margin-left:-63.5pt;margin-top:117.3pt;width:110.2pt;height:54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" filled="f" stroked="f">
                <v:textbox style="mso-fit-shape-to-text:t">
                  <w:txbxContent>
                    <w:p w14:paraId="7B3AC111" w14:textId="77777777" w:rsidR="00D30CEB" w:rsidRDefault="00E50464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袁阁</w:t>
                      </w:r>
                    </w:p>
                  </w:txbxContent>
                </v:textbox>
              </v:rect>
            </w:pict>
          </mc:Fallback>
        </mc:AlternateContent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4D6EBA3" wp14:editId="541AA022">
                <wp:simplePos x="0" y="0"/>
                <wp:positionH relativeFrom="column">
                  <wp:posOffset>-825500</wp:posOffset>
                </wp:positionH>
                <wp:positionV relativeFrom="paragraph">
                  <wp:posOffset>4686935</wp:posOffset>
                </wp:positionV>
                <wp:extent cx="157480" cy="105410"/>
                <wp:effectExtent l="0" t="0" r="0" b="9525"/>
                <wp:wrapNone/>
                <wp:docPr id="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051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-65pt;margin-top:369.05pt;height:8.3pt;width:12.4pt;z-index:251662336;v-text-anchor:middle;mso-width-relative:page;mso-height-relative:page;" fillcolor="#FFFFFF" filled="t" stroked="f" coordsize="4974795,3320682" o:gfxdata="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Lnw&#10;1Y/aAAAADQEAAA8AAAAAAAAAAQAgAAAAIgAAAGRycy9kb3ducmV2LnhtbFBLAQIUABQAAAAIAIdO&#10;4kCFDJPyzAIAAKoGAAAOAAAAAAAAAAEAIAAAACkBAABkcnMvZTJvRG9jLnhtbFBLBQYAAAAABgAG&#10;AFkBAABnBgAAAAA=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C7E22FA" wp14:editId="2E109681">
                <wp:simplePos x="0" y="0"/>
                <wp:positionH relativeFrom="column">
                  <wp:posOffset>-827405</wp:posOffset>
                </wp:positionH>
                <wp:positionV relativeFrom="paragraph">
                  <wp:posOffset>4067175</wp:posOffset>
                </wp:positionV>
                <wp:extent cx="157480" cy="134620"/>
                <wp:effectExtent l="0" t="0" r="0" b="0"/>
                <wp:wrapNone/>
                <wp:docPr id="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343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-65.15pt;margin-top:320.25pt;height:10.6pt;width:12.4pt;z-index:251663360;v-text-anchor:middle;mso-width-relative:page;mso-height-relative:page;" fillcolor="#FFFFFF" filled="t" stroked="f" coordsize="648072,400516" o:gfxdata="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B243pc3AAAAA0BAAAPAAAAAAAA&#10;AAEAIAAAACIAAABkcnMvZG93bnJldi54bWxQSwECFAAUAAAACACHTuJAZGLLb/ICAAB1BwAADgAA&#10;AAAAAAABACAAAAArAQAAZHJzL2Uyb0RvYy54bWxQSwUGAAAAAAYABgBZAQAAjwYAAAAA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D6AA9DB" wp14:editId="10030BFB">
                <wp:simplePos x="0" y="0"/>
                <wp:positionH relativeFrom="column">
                  <wp:posOffset>-823595</wp:posOffset>
                </wp:positionH>
                <wp:positionV relativeFrom="paragraph">
                  <wp:posOffset>4373245</wp:posOffset>
                </wp:positionV>
                <wp:extent cx="157480" cy="157480"/>
                <wp:effectExtent l="0" t="0" r="0" b="0"/>
                <wp:wrapNone/>
                <wp:docPr id="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573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-64.85pt;margin-top:344.35pt;height:12.4pt;width:12.4pt;z-index:251664384;v-text-anchor:middle;mso-width-relative:page;mso-height-relative:page;" fillcolor="#FFFFFF" filled="t" stroked="f" coordsize="577593,577592" o:gfxdata="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FEF525B" wp14:editId="7B375368">
                <wp:simplePos x="0" y="0"/>
                <wp:positionH relativeFrom="column">
                  <wp:posOffset>-827405</wp:posOffset>
                </wp:positionH>
                <wp:positionV relativeFrom="paragraph">
                  <wp:posOffset>3745230</wp:posOffset>
                </wp:positionV>
                <wp:extent cx="162560" cy="153035"/>
                <wp:effectExtent l="0" t="0" r="9525" b="0"/>
                <wp:wrapNone/>
                <wp:docPr id="5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21" cy="15277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-65.15pt;margin-top:294.9pt;height:12.05pt;width:12.8pt;z-index:251665408;v-text-anchor:middle;mso-width-relative:page;mso-height-relative:page;" fillcolor="#FFFFFF" filled="t" stroked="f" coordsize="1993900,1873250" o:gfxdata="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5206,120048;105680,47029;94037,92630;89424,65077;84129,57462;87937,56626;91034,55171;93480,53190;95245,50620;96576,47029;46359,101113;54875,64582;46359,65480;49673,56967;52986,55697;55649,53902;57631,51549;59024,48639;17496,21751;14003,24133;12334,28062;12890,129176;15549,132424;19691,133693;139076,132765;142075,129825;142971,28805;141673,24690;138427,21998;125629,26423;27234,21410;108812,16800;135583,9065;141425,9962;146588,12438;150761,16274;153729,21132;155182,26825;155058,129300;153327,134838;150143,139541;145784,143161;140498,145388;19691,146038;13848,145141;8655,142635;4482,138829;1545,133971;92,128309;216,25804;1916,20265;5100,15532;9490,11912;14776,9684;29645,90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487C1A2" wp14:editId="371C1947">
                <wp:simplePos x="0" y="0"/>
                <wp:positionH relativeFrom="column">
                  <wp:posOffset>-958850</wp:posOffset>
                </wp:positionH>
                <wp:positionV relativeFrom="paragraph">
                  <wp:posOffset>3115945</wp:posOffset>
                </wp:positionV>
                <wp:extent cx="2180590" cy="346710"/>
                <wp:effectExtent l="266700" t="190500" r="200660" b="2063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E41CA54" w14:textId="77777777" w:rsidR="00D30CEB" w:rsidRDefault="00E50464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487C1A2" id="矩形 12" o:spid="_x0000_s1030" style="position:absolute;left:0;text-align:left;margin-left:-75.5pt;margin-top:245.35pt;width:171.7pt;height:27.3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" fillcolor="#2192bc" stroked="f" strokeweight="4.5pt">
                <v:shadow on="t" type="perspective" opacity="39321f" mv:blur="203200f" offset="-.9945mm,13031emu" matrix="68157f,,,68157f"/>
                <v:textbox>
                  <w:txbxContent>
                    <w:p w14:paraId="5E41CA54" w14:textId="77777777" w:rsidR="00D30CEB" w:rsidRDefault="00E50464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C027FD3" wp14:editId="16EEA2FD">
                <wp:simplePos x="0" y="0"/>
                <wp:positionH relativeFrom="column">
                  <wp:posOffset>-958850</wp:posOffset>
                </wp:positionH>
                <wp:positionV relativeFrom="paragraph">
                  <wp:posOffset>5142230</wp:posOffset>
                </wp:positionV>
                <wp:extent cx="2180590" cy="346710"/>
                <wp:effectExtent l="266700" t="190500" r="200660" b="2063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75.5pt;margin-top:404.9pt;height:27.3pt;width:171.7pt;z-index:251668480;v-text-anchor:middle;mso-width-relative:page;mso-height-relative:page;" fillcolor="#2192BC" filled="t" stroked="f" coordsize="21600,21600" o:gfxdata="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uAZmP2wAAAAwBAAAPAAAAAAAAAAEAIAAAACIAAABkcnMvZG93bnJl&#10;di54bWxQSwECFAAUAAAACACHTuJAiAw+gTMCAABJBAAADgAAAAAAAAABACAAAAAqAQAAZHJzL2Uy&#10;b0RvYy54bWxQSwUGAAAAAAYABgBZAQAAzwUAAAAA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4470875" wp14:editId="541C35D0">
                <wp:simplePos x="0" y="0"/>
                <wp:positionH relativeFrom="column">
                  <wp:posOffset>1030605</wp:posOffset>
                </wp:positionH>
                <wp:positionV relativeFrom="paragraph">
                  <wp:posOffset>3002915</wp:posOffset>
                </wp:positionV>
                <wp:extent cx="190500" cy="113030"/>
                <wp:effectExtent l="0" t="0" r="635" b="1905"/>
                <wp:wrapNone/>
                <wp:docPr id="15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AA22416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0" o:spid="_x0000_s1026" type="#_x0000_t5" style="position:absolute;left:0;text-align:left;margin-left:81.15pt;margin-top:236.45pt;width:15pt;height:8.9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" adj="0" fillcolor="#114f65" stroked="f" strokeweight="1pt"/>
            </w:pict>
          </mc:Fallback>
        </mc:AlternateContent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9494713" wp14:editId="6B388DEC">
                <wp:simplePos x="0" y="0"/>
                <wp:positionH relativeFrom="column">
                  <wp:posOffset>1030605</wp:posOffset>
                </wp:positionH>
                <wp:positionV relativeFrom="paragraph">
                  <wp:posOffset>5029200</wp:posOffset>
                </wp:positionV>
                <wp:extent cx="190500" cy="113030"/>
                <wp:effectExtent l="0" t="0" r="635" b="1905"/>
                <wp:wrapNone/>
                <wp:docPr id="16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等腰三角形 11" o:spid="_x0000_s1026" o:spt="5" type="#_x0000_t5" style="position:absolute;left:0pt;margin-left:81.15pt;margin-top:396pt;height:8.9pt;width:15pt;z-index:251671552;v-text-anchor:middle;mso-width-relative:page;mso-height-relative:page;" fillcolor="#114F65" filled="t" stroked="f" coordsize="21600,21600" o:gfxdata="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4tFdl2gAAAAsBAAAPAAAAAAAAAAEAIAAAACIAAABkcnMvZG93&#10;bnJldi54bWxQSwECFAAUAAAACACHTuJAc8vz+/4BAAC8AwAADgAAAAAAAAABACAAAAApAQAAZHJz&#10;L2Uyb0RvYy54bWxQSwUGAAAAAAYABgBZAQAAmQUAAAAA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2E74FE6" wp14:editId="1EF0EBF8">
                <wp:simplePos x="0" y="0"/>
                <wp:positionH relativeFrom="column">
                  <wp:posOffset>-958850</wp:posOffset>
                </wp:positionH>
                <wp:positionV relativeFrom="paragraph">
                  <wp:posOffset>3007995</wp:posOffset>
                </wp:positionV>
                <wp:extent cx="1590675" cy="481330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751" cy="481379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25AC2B" w14:textId="77777777" w:rsidR="00D30CEB" w:rsidRDefault="00E50464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2E74FE6" id="矩形 18" o:spid="_x0000_s1031" style="position:absolute;left:0;text-align:left;margin-left:-75.5pt;margin-top:236.85pt;width:125.25pt;height:37.9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" filled="f" stroked="f" strokeweight="4.5pt">
                <v:textbox>
                  <w:txbxContent>
                    <w:p w14:paraId="0825AC2B" w14:textId="77777777" w:rsidR="00D30CEB" w:rsidRDefault="00E50464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B995287" wp14:editId="63FFB8D1">
                <wp:simplePos x="0" y="0"/>
                <wp:positionH relativeFrom="column">
                  <wp:posOffset>-958850</wp:posOffset>
                </wp:positionH>
                <wp:positionV relativeFrom="paragraph">
                  <wp:posOffset>5045710</wp:posOffset>
                </wp:positionV>
                <wp:extent cx="1657985" cy="530225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896" cy="529952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FEEEA9" w14:textId="77777777" w:rsidR="00D30CEB" w:rsidRDefault="00E50464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B995287" id="矩形 19" o:spid="_x0000_s1032" style="position:absolute;left:0;text-align:left;margin-left:-75.5pt;margin-top:397.3pt;width:130.55pt;height:41.7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" filled="f" stroked="f" strokeweight="4.5pt">
                <v:textbox>
                  <w:txbxContent>
                    <w:p w14:paraId="51FEEEA9" w14:textId="77777777" w:rsidR="00D30CEB" w:rsidRDefault="00E50464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4621778" wp14:editId="222B45DD">
                <wp:simplePos x="0" y="0"/>
                <wp:positionH relativeFrom="column">
                  <wp:posOffset>-958850</wp:posOffset>
                </wp:positionH>
                <wp:positionV relativeFrom="paragraph">
                  <wp:posOffset>6492240</wp:posOffset>
                </wp:positionV>
                <wp:extent cx="1725930" cy="45720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134" cy="457456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02B7AB" w14:textId="77777777" w:rsidR="00D30CEB" w:rsidRDefault="00E50464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4621778" id="矩形 20" o:spid="_x0000_s1033" style="position:absolute;left:0;text-align:left;margin-left:-75.5pt;margin-top:511.2pt;width:135.9pt;height:36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" filled="f" stroked="f" strokeweight="4.5pt">
                <v:textbox>
                  <w:txbxContent>
                    <w:p w14:paraId="4A02B7AB" w14:textId="77777777" w:rsidR="00D30CEB" w:rsidRDefault="00E50464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123FF02" wp14:editId="0CFAD3C2">
                <wp:simplePos x="0" y="0"/>
                <wp:positionH relativeFrom="column">
                  <wp:posOffset>-932815</wp:posOffset>
                </wp:positionH>
                <wp:positionV relativeFrom="paragraph">
                  <wp:posOffset>5636260</wp:posOffset>
                </wp:positionV>
                <wp:extent cx="1899285" cy="5486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85" cy="548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F3A0CE" w14:textId="77777777" w:rsidR="00D30CEB" w:rsidRDefault="00E50464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外语证书：英语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CET6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CET4</w:t>
                            </w:r>
                            <w:r>
                              <w:t xml:space="preserve"> </w:t>
                            </w:r>
                          </w:p>
                          <w:p w14:paraId="7E6CD29A" w14:textId="77777777" w:rsidR="00D30CEB" w:rsidRDefault="00E50464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计算机相关：计算机二级证书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3FF02" id="矩形 22" o:spid="_x0000_s1034" style="position:absolute;left:0;text-align:left;margin-left:-73.45pt;margin-top:443.8pt;width:149.55pt;height:43.2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" filled="f" stroked="f">
                <v:textbox style="mso-fit-shape-to-text:t">
                  <w:txbxContent>
                    <w:p w14:paraId="55F3A0CE" w14:textId="77777777" w:rsidR="00D30CEB" w:rsidRDefault="00E50464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外语证书：英语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CET6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CET4</w:t>
                      </w:r>
                      <w:r>
                        <w:t xml:space="preserve"> </w:t>
                      </w:r>
                    </w:p>
                    <w:p w14:paraId="7E6CD29A" w14:textId="77777777" w:rsidR="00D30CEB" w:rsidRDefault="00E50464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计算机相关：计算机二级证书</w:t>
                      </w:r>
                    </w:p>
                  </w:txbxContent>
                </v:textbox>
              </v:rect>
            </w:pict>
          </mc:Fallback>
        </mc:AlternateContent>
      </w:r>
    </w:p>
    <w:p w14:paraId="67B3A847" w14:textId="64C15A78" w:rsidR="00D30CEB" w:rsidRDefault="00A20C31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C144EC2" wp14:editId="0C5B460A">
                <wp:simplePos x="0" y="0"/>
                <wp:positionH relativeFrom="column">
                  <wp:posOffset>-937895</wp:posOffset>
                </wp:positionH>
                <wp:positionV relativeFrom="paragraph">
                  <wp:posOffset>6565265</wp:posOffset>
                </wp:positionV>
                <wp:extent cx="1814195" cy="235204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2352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0DE4A4" w14:textId="77777777" w:rsidR="00D30CEB" w:rsidRDefault="00E50464">
                            <w:pPr>
                              <w:spacing w:line="400" w:lineRule="exact"/>
                              <w:ind w:firstLineChars="200" w:firstLine="360"/>
                              <w:rPr>
                                <w:rFonts w:ascii="微软雅黑" w:eastAsia="微软雅黑" w:hAnsi="微软雅黑" w:cs="方正兰亭黑简体"/>
                                <w:color w:val="FFFFFF" w:themeColor="background1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方正兰亭黑简体" w:hint="eastAsia"/>
                                <w:color w:val="FFFFFF" w:themeColor="background1"/>
                                <w:sz w:val="18"/>
                              </w:rPr>
                              <w:t>在生活中，我尊敬他人，能够和别人友好相处，我擅长快速学习新知识。我思维活跃，拥有年轻人的朝气蓬勃，做事有责任心，条理性强；易与人相处，对学习充满热情，勤奋好学，敢挑重担，具有很强的团队精神和协</w:t>
                            </w:r>
                            <w:r>
                              <w:rPr>
                                <w:rFonts w:ascii="微软雅黑" w:eastAsia="微软雅黑" w:hAnsi="微软雅黑" w:cs="方正兰亭黑简体" w:hint="eastAsia"/>
                                <w:color w:val="FFFFFF" w:themeColor="background1"/>
                                <w:sz w:val="18"/>
                              </w:rPr>
                              <w:t>调能力。</w:t>
                            </w:r>
                          </w:p>
                          <w:p w14:paraId="7F091E6C" w14:textId="77777777" w:rsidR="00D30CEB" w:rsidRDefault="00D30CEB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44EC2" id="矩形 23" o:spid="_x0000_s1035" style="position:absolute;margin-left:-73.85pt;margin-top:516.95pt;width:142.85pt;height:185.2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" filled="f" stroked="f">
                <v:textbox style="mso-fit-shape-to-text:t">
                  <w:txbxContent>
                    <w:p w14:paraId="1B0DE4A4" w14:textId="77777777" w:rsidR="00D30CEB" w:rsidRDefault="00E50464">
                      <w:pPr>
                        <w:spacing w:line="400" w:lineRule="exact"/>
                        <w:ind w:firstLineChars="200" w:firstLine="360"/>
                        <w:rPr>
                          <w:rFonts w:ascii="微软雅黑" w:eastAsia="微软雅黑" w:hAnsi="微软雅黑" w:cs="方正兰亭黑简体"/>
                          <w:color w:val="FFFFFF" w:themeColor="background1"/>
                          <w:sz w:val="16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方正兰亭黑简体" w:hint="eastAsia"/>
                          <w:color w:val="FFFFFF" w:themeColor="background1"/>
                          <w:sz w:val="18"/>
                        </w:rPr>
                        <w:t>在生活中，我尊敬他人，能够和别人友好相处，我擅长快速学习新知识。我思维活跃，拥有年轻人的朝气蓬勃，做事有责任心，条理性强；易与人相处，对学习充满热情，勤奋好学，敢挑重担，具有很强的团队精神和协</w:t>
                      </w:r>
                      <w:r>
                        <w:rPr>
                          <w:rFonts w:ascii="微软雅黑" w:eastAsia="微软雅黑" w:hAnsi="微软雅黑" w:cs="方正兰亭黑简体" w:hint="eastAsia"/>
                          <w:color w:val="FFFFFF" w:themeColor="background1"/>
                          <w:sz w:val="18"/>
                        </w:rPr>
                        <w:t>调能力。</w:t>
                      </w:r>
                    </w:p>
                    <w:p w14:paraId="7F091E6C" w14:textId="77777777" w:rsidR="00D30CEB" w:rsidRDefault="00D30CEB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D9A7FD6" wp14:editId="7B26FDB8">
                <wp:simplePos x="0" y="0"/>
                <wp:positionH relativeFrom="column">
                  <wp:posOffset>1030605</wp:posOffset>
                </wp:positionH>
                <wp:positionV relativeFrom="paragraph">
                  <wp:posOffset>6264275</wp:posOffset>
                </wp:positionV>
                <wp:extent cx="190500" cy="113030"/>
                <wp:effectExtent l="0" t="0" r="12700" b="0"/>
                <wp:wrapNone/>
                <wp:docPr id="17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303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367F281" id="等腰三角形 12" o:spid="_x0000_s1026" type="#_x0000_t5" style="position:absolute;left:0;text-align:left;margin-left:81.15pt;margin-top:493.25pt;width:15pt;height:8.9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" adj="0" fillcolor="#114f65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1E078E7" wp14:editId="3B8AEF8A">
                <wp:simplePos x="0" y="0"/>
                <wp:positionH relativeFrom="column">
                  <wp:posOffset>-958850</wp:posOffset>
                </wp:positionH>
                <wp:positionV relativeFrom="paragraph">
                  <wp:posOffset>6368415</wp:posOffset>
                </wp:positionV>
                <wp:extent cx="2180590" cy="346710"/>
                <wp:effectExtent l="304800" t="203200" r="232410" b="2374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590" cy="34671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07EEFAD" id="矩形 14" o:spid="_x0000_s1026" style="position:absolute;left:0;text-align:left;margin-left:-75.5pt;margin-top:501.45pt;width:171.7pt;height:27.3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" fillcolor="#2192bc" stroked="f" strokeweight="4.5pt">
                <v:shadow on="t" type="perspective" opacity="39321f" mv:blur="203200f" offset="-.9945mm,13031emu" matrix="68157f,,,68157f"/>
              </v:rect>
            </w:pict>
          </mc:Fallback>
        </mc:AlternateContent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96D5A68" wp14:editId="63321807">
                <wp:simplePos x="0" y="0"/>
                <wp:positionH relativeFrom="column">
                  <wp:posOffset>1411605</wp:posOffset>
                </wp:positionH>
                <wp:positionV relativeFrom="paragraph">
                  <wp:posOffset>6095365</wp:posOffset>
                </wp:positionV>
                <wp:extent cx="4859020" cy="238887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9020" cy="2388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C6BE06" w14:textId="77777777" w:rsidR="00D30CEB" w:rsidRDefault="00E50464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2014.09-2015.09 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山东科技大学青年志愿者协会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774ABDE" w14:textId="77777777" w:rsidR="00D30CEB" w:rsidRDefault="00E50464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在实践部任期一年</w:t>
                            </w:r>
                          </w:p>
                          <w:p w14:paraId="51F24C9F" w14:textId="77777777" w:rsidR="00D30CEB" w:rsidRDefault="00E50464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参与并策划彩色跑、以书会友活动，获得青协优秀个人称号。</w:t>
                            </w:r>
                          </w:p>
                          <w:p w14:paraId="57725C08" w14:textId="77777777" w:rsidR="00D30CEB" w:rsidRDefault="00E5046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方正兰亭黑简体" w:eastAsia="方正兰亭黑简体" w:hAnsi="宋体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简体" w:eastAsia="方正兰亭黑简体" w:hAnsi="宋体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参加中国扶贫基金会组织的善行一百活动，帮助贫困地区小朋友筹集善款并获得善行一百优秀志愿者证书。</w:t>
                            </w:r>
                          </w:p>
                          <w:p w14:paraId="59418ACD" w14:textId="77777777" w:rsidR="00D30CEB" w:rsidRDefault="00E5046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方正兰亭黑简体" w:eastAsia="方正兰亭黑简体" w:hAnsi="宋体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简体" w:eastAsia="方正兰亭黑简体" w:hAnsi="宋体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参与宿舍消噪活动、维持校史馆秩序志愿者</w:t>
                            </w:r>
                          </w:p>
                          <w:p w14:paraId="4276C9E4" w14:textId="77777777" w:rsidR="00D30CEB" w:rsidRDefault="00E5046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方正兰亭黑简体" w:eastAsia="方正兰亭黑简体" w:hAnsi="宋体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简体" w:eastAsia="方正兰亭黑简体" w:hAnsi="宋体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做招生办公室接听电话志愿者</w:t>
                            </w:r>
                          </w:p>
                          <w:p w14:paraId="622C0D7D" w14:textId="77777777" w:rsidR="00D30CEB" w:rsidRDefault="00E50464">
                            <w:pPr>
                              <w:tabs>
                                <w:tab w:val="left" w:pos="720"/>
                              </w:tabs>
                              <w:rPr>
                                <w:rFonts w:ascii="方正兰亭粗黑简体" w:eastAsia="方正兰亭粗黑简体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兰亭黑简体" w:eastAsia="方正兰亭黑简体" w:hAnsi="宋体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2015.09</w:t>
                            </w:r>
                            <w:r>
                              <w:rPr>
                                <w:rFonts w:ascii="方正兰亭粗黑简体" w:eastAsia="方正兰亭粗黑简体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-2016.09</w:t>
                            </w:r>
                          </w:p>
                          <w:p w14:paraId="4F0E5032" w14:textId="77777777" w:rsidR="00D30CEB" w:rsidRDefault="00E5046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方正兰亭黑简体" w:eastAsia="方正兰亭黑简体" w:hAnsi="宋体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简体" w:eastAsia="方正兰亭黑简体" w:hAnsi="宋体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先后获得山东科技大学三好学生称号、优秀共青团员称号</w:t>
                            </w:r>
                          </w:p>
                          <w:p w14:paraId="73277B8E" w14:textId="77777777" w:rsidR="00D30CEB" w:rsidRDefault="00E50464">
                            <w:pPr>
                              <w:tabs>
                                <w:tab w:val="left" w:pos="720"/>
                              </w:tabs>
                              <w:rPr>
                                <w:rFonts w:ascii="方正兰亭粗黑简体" w:eastAsia="方正兰亭粗黑简体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兰亭黑简体" w:eastAsia="方正兰亭黑简体" w:hAnsi="宋体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2016.09</w:t>
                            </w:r>
                            <w:r>
                              <w:rPr>
                                <w:rFonts w:ascii="方正兰亭粗黑简体" w:eastAsia="方正兰亭粗黑简体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至今</w:t>
                            </w:r>
                          </w:p>
                          <w:p w14:paraId="4CBBFE48" w14:textId="77777777" w:rsidR="00D30CEB" w:rsidRDefault="00E5046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方正兰亭黑简体" w:eastAsia="方正兰亭黑简体" w:hAnsi="宋体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简体" w:eastAsia="方正兰亭黑简体" w:hAnsi="宋体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一直担任宿舍长，为寝室同学服务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D5A68" id="矩形 27" o:spid="_x0000_s1036" style="position:absolute;margin-left:111.15pt;margin-top:479.95pt;width:382.6pt;height:188.1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" filled="f" stroked="f">
                <v:textbox>
                  <w:txbxContent>
                    <w:p w14:paraId="24C6BE06" w14:textId="77777777" w:rsidR="00D30CEB" w:rsidRDefault="00E50464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2014.09-2015.09    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山东科技大学青年志愿者协会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774ABDE" w14:textId="77777777" w:rsidR="00D30CEB" w:rsidRDefault="00E50464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在实践部任期一年</w:t>
                      </w:r>
                    </w:p>
                    <w:p w14:paraId="51F24C9F" w14:textId="77777777" w:rsidR="00D30CEB" w:rsidRDefault="00E50464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参与并策划彩色跑、以书会友活动，获得青协优秀个人称号。</w:t>
                      </w:r>
                    </w:p>
                    <w:p w14:paraId="57725C08" w14:textId="77777777" w:rsidR="00D30CEB" w:rsidRDefault="00E50464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方正兰亭黑简体" w:eastAsia="方正兰亭黑简体" w:hAnsi="宋体"/>
                          <w:color w:val="494D58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方正兰亭黑简体" w:eastAsia="方正兰亭黑简体" w:hAnsi="宋体" w:hint="eastAsia"/>
                          <w:color w:val="494D58"/>
                          <w:kern w:val="24"/>
                          <w:sz w:val="18"/>
                          <w:szCs w:val="18"/>
                        </w:rPr>
                        <w:t>参加中国扶贫基金会组织的善行一百活动，帮助贫困地区小朋友筹集善款并获得善行一百优秀志愿者证书。</w:t>
                      </w:r>
                    </w:p>
                    <w:p w14:paraId="59418ACD" w14:textId="77777777" w:rsidR="00D30CEB" w:rsidRDefault="00E50464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方正兰亭黑简体" w:eastAsia="方正兰亭黑简体" w:hAnsi="宋体"/>
                          <w:color w:val="494D58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方正兰亭黑简体" w:eastAsia="方正兰亭黑简体" w:hAnsi="宋体" w:hint="eastAsia"/>
                          <w:color w:val="494D58"/>
                          <w:kern w:val="24"/>
                          <w:sz w:val="18"/>
                          <w:szCs w:val="18"/>
                        </w:rPr>
                        <w:t>参与宿舍消噪活动、维持校史馆秩序志愿者</w:t>
                      </w:r>
                    </w:p>
                    <w:p w14:paraId="4276C9E4" w14:textId="77777777" w:rsidR="00D30CEB" w:rsidRDefault="00E50464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方正兰亭黑简体" w:eastAsia="方正兰亭黑简体" w:hAnsi="宋体"/>
                          <w:color w:val="494D58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方正兰亭黑简体" w:eastAsia="方正兰亭黑简体" w:hAnsi="宋体" w:hint="eastAsia"/>
                          <w:color w:val="494D58"/>
                          <w:kern w:val="24"/>
                          <w:sz w:val="18"/>
                          <w:szCs w:val="18"/>
                        </w:rPr>
                        <w:t>做招生办公室接听电话志愿者</w:t>
                      </w:r>
                    </w:p>
                    <w:p w14:paraId="622C0D7D" w14:textId="77777777" w:rsidR="00D30CEB" w:rsidRDefault="00E50464">
                      <w:pPr>
                        <w:tabs>
                          <w:tab w:val="left" w:pos="720"/>
                        </w:tabs>
                        <w:rPr>
                          <w:rFonts w:ascii="方正兰亭粗黑简体" w:eastAsia="方正兰亭粗黑简体"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方正兰亭黑简体" w:eastAsia="方正兰亭黑简体" w:hAnsi="宋体" w:hint="eastAsia"/>
                          <w:color w:val="494D58"/>
                          <w:kern w:val="24"/>
                          <w:sz w:val="18"/>
                          <w:szCs w:val="18"/>
                        </w:rPr>
                        <w:t>2015.09</w:t>
                      </w:r>
                      <w:r>
                        <w:rPr>
                          <w:rFonts w:ascii="方正兰亭粗黑简体" w:eastAsia="方正兰亭粗黑简体" w:hint="eastAsia"/>
                          <w:color w:val="4A4E59"/>
                          <w:kern w:val="24"/>
                          <w:sz w:val="20"/>
                          <w:szCs w:val="20"/>
                        </w:rPr>
                        <w:t>-2016.09</w:t>
                      </w:r>
                    </w:p>
                    <w:p w14:paraId="4F0E5032" w14:textId="77777777" w:rsidR="00D30CEB" w:rsidRDefault="00E50464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方正兰亭黑简体" w:eastAsia="方正兰亭黑简体" w:hAnsi="宋体"/>
                          <w:color w:val="494D58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方正兰亭黑简体" w:eastAsia="方正兰亭黑简体" w:hAnsi="宋体" w:hint="eastAsia"/>
                          <w:color w:val="494D58"/>
                          <w:kern w:val="24"/>
                          <w:sz w:val="18"/>
                          <w:szCs w:val="18"/>
                        </w:rPr>
                        <w:t>先后获得山东科技大学三好学生称号、优秀共青团员称号</w:t>
                      </w:r>
                    </w:p>
                    <w:p w14:paraId="73277B8E" w14:textId="77777777" w:rsidR="00D30CEB" w:rsidRDefault="00E50464">
                      <w:pPr>
                        <w:tabs>
                          <w:tab w:val="left" w:pos="720"/>
                        </w:tabs>
                        <w:rPr>
                          <w:rFonts w:ascii="方正兰亭粗黑简体" w:eastAsia="方正兰亭粗黑简体"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方正兰亭黑简体" w:eastAsia="方正兰亭黑简体" w:hAnsi="宋体" w:hint="eastAsia"/>
                          <w:color w:val="494D58"/>
                          <w:kern w:val="24"/>
                          <w:sz w:val="18"/>
                          <w:szCs w:val="18"/>
                        </w:rPr>
                        <w:t>2016.09</w:t>
                      </w:r>
                      <w:r>
                        <w:rPr>
                          <w:rFonts w:ascii="方正兰亭粗黑简体" w:eastAsia="方正兰亭粗黑简体" w:hint="eastAsia"/>
                          <w:color w:val="4A4E59"/>
                          <w:kern w:val="24"/>
                          <w:sz w:val="20"/>
                          <w:szCs w:val="20"/>
                        </w:rPr>
                        <w:t>至今</w:t>
                      </w:r>
                    </w:p>
                    <w:p w14:paraId="4CBBFE48" w14:textId="77777777" w:rsidR="00D30CEB" w:rsidRDefault="00E50464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方正兰亭黑简体" w:eastAsia="方正兰亭黑简体" w:hAnsi="宋体"/>
                          <w:color w:val="494D58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方正兰亭黑简体" w:eastAsia="方正兰亭黑简体" w:hAnsi="宋体" w:hint="eastAsia"/>
                          <w:color w:val="494D58"/>
                          <w:kern w:val="24"/>
                          <w:sz w:val="18"/>
                          <w:szCs w:val="18"/>
                        </w:rPr>
                        <w:t>一直担任宿舍长，为寝室同学服务</w:t>
                      </w:r>
                    </w:p>
                  </w:txbxContent>
                </v:textbox>
              </v:rect>
            </w:pict>
          </mc:Fallback>
        </mc:AlternateContent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3D0B2FE" wp14:editId="486F63B5">
                <wp:simplePos x="0" y="0"/>
                <wp:positionH relativeFrom="column">
                  <wp:posOffset>1423670</wp:posOffset>
                </wp:positionH>
                <wp:positionV relativeFrom="paragraph">
                  <wp:posOffset>4483735</wp:posOffset>
                </wp:positionV>
                <wp:extent cx="4860290" cy="1234440"/>
                <wp:effectExtent l="0" t="0" r="0" b="10160"/>
                <wp:wrapNone/>
                <wp:docPr id="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029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D6B06B" w14:textId="77777777" w:rsidR="00D30CEB" w:rsidRDefault="00E50464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2015/03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获得学校一等奖学金</w:t>
                            </w:r>
                          </w:p>
                          <w:p w14:paraId="473A9BB6" w14:textId="77777777" w:rsidR="00D30CEB" w:rsidRDefault="00E50464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2015/09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获得国家励志奖学金</w:t>
                            </w:r>
                          </w:p>
                          <w:p w14:paraId="2E7480B7" w14:textId="77777777" w:rsidR="00D30CEB" w:rsidRDefault="00E50464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2016/09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获得学校一等奖学金</w:t>
                            </w:r>
                          </w:p>
                          <w:p w14:paraId="467ACB7D" w14:textId="77777777" w:rsidR="00D30CEB" w:rsidRDefault="00E50464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2017/03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获得学校一等奖学金</w:t>
                            </w:r>
                          </w:p>
                          <w:p w14:paraId="6FDD6089" w14:textId="77777777" w:rsidR="00D30CEB" w:rsidRDefault="00E50464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2017/09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获得国家励志奖学金和学校一等奖学金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0B2FE" id="Rectangle 3" o:spid="_x0000_s1037" style="position:absolute;margin-left:112.1pt;margin-top:353.05pt;width:382.7pt;height:97.2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" filled="f" stroked="f">
                <v:textbox style="mso-fit-shape-to-text:t">
                  <w:txbxContent>
                    <w:p w14:paraId="00D6B06B" w14:textId="77777777" w:rsidR="00D30CEB" w:rsidRDefault="00E50464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2015/03   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获得学校一等奖学金</w:t>
                      </w:r>
                    </w:p>
                    <w:p w14:paraId="473A9BB6" w14:textId="77777777" w:rsidR="00D30CEB" w:rsidRDefault="00E50464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2015/09   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获得国家励志奖学金</w:t>
                      </w:r>
                    </w:p>
                    <w:p w14:paraId="2E7480B7" w14:textId="77777777" w:rsidR="00D30CEB" w:rsidRDefault="00E50464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2016/09   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获得学校一等奖学金</w:t>
                      </w:r>
                    </w:p>
                    <w:p w14:paraId="467ACB7D" w14:textId="77777777" w:rsidR="00D30CEB" w:rsidRDefault="00E50464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2017/03   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获得学校一等奖学金</w:t>
                      </w:r>
                    </w:p>
                    <w:p w14:paraId="6FDD6089" w14:textId="77777777" w:rsidR="00D30CEB" w:rsidRDefault="00E50464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2017/09   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获得国家励志奖学金和学校一等奖学金</w:t>
                      </w:r>
                    </w:p>
                  </w:txbxContent>
                </v:textbox>
              </v:rect>
            </w:pict>
          </mc:Fallback>
        </mc:AlternateContent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45101C0" wp14:editId="62BD0B46">
                <wp:simplePos x="0" y="0"/>
                <wp:positionH relativeFrom="column">
                  <wp:posOffset>1422400</wp:posOffset>
                </wp:positionH>
                <wp:positionV relativeFrom="paragraph">
                  <wp:posOffset>164465</wp:posOffset>
                </wp:positionV>
                <wp:extent cx="4857750" cy="196596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1965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AAC957" w14:textId="77777777" w:rsidR="00D30CEB" w:rsidRDefault="00E50464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2014.09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—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2018.6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山东科技大学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理论与应用力学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本科学历</w:t>
                            </w:r>
                          </w:p>
                          <w:p w14:paraId="7CFB01D7" w14:textId="77777777" w:rsidR="00D30CEB" w:rsidRDefault="00E50464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rPr>
                                <w:rFonts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专业课程</w:t>
                            </w:r>
                          </w:p>
                          <w:p w14:paraId="4482A33F" w14:textId="77777777" w:rsidR="00D30CEB" w:rsidRDefault="00E50464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="360"/>
                              <w:rPr>
                                <w:rFonts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概率论统计、数学物理方程、复变函数与积分变换、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语言、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FORTRAN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MATLAB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等</w:t>
                            </w:r>
                          </w:p>
                          <w:p w14:paraId="62BD7164" w14:textId="77777777" w:rsidR="00D30CEB" w:rsidRDefault="00E50464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rPr>
                                <w:rFonts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掌握技能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18B3EA70" w14:textId="77777777" w:rsidR="00D30CEB" w:rsidRDefault="00E50464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="360"/>
                              <w:rPr>
                                <w:rFonts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熟练使用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Excel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中基本操作，包括函数，数据透视表，分类汇总，排序筛选等，</w:t>
                            </w:r>
                          </w:p>
                          <w:p w14:paraId="49358DC0" w14:textId="77777777" w:rsidR="00D30CEB" w:rsidRDefault="00E50464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="360"/>
                              <w:rPr>
                                <w:rFonts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SQL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相关操作</w:t>
                            </w:r>
                          </w:p>
                          <w:p w14:paraId="268BC808" w14:textId="77777777" w:rsidR="00D30CEB" w:rsidRDefault="00E50464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="360"/>
                              <w:rPr>
                                <w:rFonts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掌握统计学相关知识</w:t>
                            </w:r>
                          </w:p>
                          <w:p w14:paraId="5B85A71B" w14:textId="77777777" w:rsidR="00D30CEB" w:rsidRDefault="00E50464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="360"/>
                              <w:rPr>
                                <w:rFonts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了解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  <w:p w14:paraId="3168AC99" w14:textId="77777777" w:rsidR="00D30CEB" w:rsidRDefault="00D30CEB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="360"/>
                              <w:rPr>
                                <w:rFonts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17B231BE" w14:textId="77777777" w:rsidR="00D30CEB" w:rsidRDefault="00D30CEB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="360"/>
                              <w:rPr>
                                <w:rFonts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101C0" id="矩形 24" o:spid="_x0000_s1038" style="position:absolute;margin-left:112pt;margin-top:12.95pt;width:382.5pt;height:154.8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" filled="f" stroked="f">
                <v:textbox>
                  <w:txbxContent>
                    <w:p w14:paraId="52AAC957" w14:textId="77777777" w:rsidR="00D30CEB" w:rsidRDefault="00E50464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2014.09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—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2018.6   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山东科技大学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理论与应用力学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本科学历</w:t>
                      </w:r>
                    </w:p>
                    <w:p w14:paraId="7CFB01D7" w14:textId="77777777" w:rsidR="00D30CEB" w:rsidRDefault="00E50464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rPr>
                          <w:rFonts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专业课程</w:t>
                      </w:r>
                    </w:p>
                    <w:p w14:paraId="4482A33F" w14:textId="77777777" w:rsidR="00D30CEB" w:rsidRDefault="00E50464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="360"/>
                        <w:rPr>
                          <w:rFonts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概率论统计、数学物理方程、复变函数与积分变换、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语言、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FORTRAN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MATLAB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等</w:t>
                      </w:r>
                    </w:p>
                    <w:p w14:paraId="62BD7164" w14:textId="77777777" w:rsidR="00D30CEB" w:rsidRDefault="00E50464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rPr>
                          <w:rFonts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掌握技能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18B3EA70" w14:textId="77777777" w:rsidR="00D30CEB" w:rsidRDefault="00E50464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="360"/>
                        <w:rPr>
                          <w:rFonts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熟练使用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Excel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中基本操作，包括函数，数据透视表，分类汇总，排序筛选等，</w:t>
                      </w:r>
                    </w:p>
                    <w:p w14:paraId="49358DC0" w14:textId="77777777" w:rsidR="00D30CEB" w:rsidRDefault="00E50464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="360"/>
                        <w:rPr>
                          <w:rFonts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熟悉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SQL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相关操作</w:t>
                      </w:r>
                    </w:p>
                    <w:p w14:paraId="268BC808" w14:textId="77777777" w:rsidR="00D30CEB" w:rsidRDefault="00E50464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="360"/>
                        <w:rPr>
                          <w:rFonts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掌握统计学相关知识</w:t>
                      </w:r>
                    </w:p>
                    <w:p w14:paraId="5B85A71B" w14:textId="77777777" w:rsidR="00D30CEB" w:rsidRDefault="00E50464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="360"/>
                        <w:rPr>
                          <w:rFonts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了解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python</w:t>
                      </w:r>
                    </w:p>
                    <w:p w14:paraId="3168AC99" w14:textId="77777777" w:rsidR="00D30CEB" w:rsidRDefault="00D30CEB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="360"/>
                        <w:rPr>
                          <w:rFonts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</w:pPr>
                    </w:p>
                    <w:p w14:paraId="17B231BE" w14:textId="77777777" w:rsidR="00D30CEB" w:rsidRDefault="00D30CEB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="360"/>
                        <w:rPr>
                          <w:rFonts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9666542" wp14:editId="38474CE0">
                <wp:simplePos x="0" y="0"/>
                <wp:positionH relativeFrom="column">
                  <wp:posOffset>1360805</wp:posOffset>
                </wp:positionH>
                <wp:positionV relativeFrom="paragraph">
                  <wp:posOffset>2124710</wp:posOffset>
                </wp:positionV>
                <wp:extent cx="227330" cy="259080"/>
                <wp:effectExtent l="101600" t="101600" r="102870" b="121920"/>
                <wp:wrapNone/>
                <wp:docPr id="49" name="平行四边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" type="#_x0000_t7" style="position:absolute;left:0pt;margin-left:107.15pt;margin-top:167.3pt;height:20.4pt;width:17.9pt;z-index:251710464;v-text-anchor:middle;mso-width-relative:page;mso-height-relative:page;" fillcolor="#4A4E59" filled="t" stroked="f" coordsize="21600,21600" o:gfxdata="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Q173X2gAAAAsBAAAPAAAAAAAAAAEAIAAAACIAAABkcnMvZG93bnJl&#10;di54bWxQSwECFAAUAAAACACHTuJAR542gW0CAACuBAAADgAAAAAAAAABACAAAAApAQAAZHJzL2Uy&#10;b0RvYy54bWxQSwUGAAAAAAYABgBZAQAACA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25CF42F" wp14:editId="63107B80">
                <wp:simplePos x="0" y="0"/>
                <wp:positionH relativeFrom="column">
                  <wp:posOffset>3418205</wp:posOffset>
                </wp:positionH>
                <wp:positionV relativeFrom="paragraph">
                  <wp:posOffset>2123440</wp:posOffset>
                </wp:positionV>
                <wp:extent cx="227330" cy="259080"/>
                <wp:effectExtent l="254000" t="203200" r="128270" b="223520"/>
                <wp:wrapNone/>
                <wp:docPr id="52" name="平行四边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" type="#_x0000_t7" style="position:absolute;left:0pt;margin-left:269.15pt;margin-top:167.2pt;height:20.4pt;width:17.9pt;z-index:251712512;v-text-anchor:middle;mso-width-relative:page;mso-height-relative:page;" fillcolor="#2192BC" filled="t" stroked="f" coordsize="21600,21600" o:gfxdata="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sKrendAAAACwEAAA8AAAAAAAAAAQAgAAAAIgAAAGRycy9kb3ducmV2LnhtbFBLAQIUABQAAAAI&#10;AIdO4kAXMl+QWgIAAIYEAAAOAAAAAAAAAAEAIAAAACwBAABkcnMvZTJvRG9jLnhtbFBLBQYAAAAA&#10;BgAGAFkBAAD4BQ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A5EC1D5" wp14:editId="703EC42B">
                <wp:simplePos x="0" y="0"/>
                <wp:positionH relativeFrom="column">
                  <wp:posOffset>1579880</wp:posOffset>
                </wp:positionH>
                <wp:positionV relativeFrom="paragraph">
                  <wp:posOffset>2134870</wp:posOffset>
                </wp:positionV>
                <wp:extent cx="1878965" cy="243840"/>
                <wp:effectExtent l="0" t="0" r="0" b="0"/>
                <wp:wrapNone/>
                <wp:docPr id="41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3C9A79" w14:textId="77777777" w:rsidR="00D30CEB" w:rsidRDefault="00E50464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>项目经验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EC1D5" id="文本框 127" o:spid="_x0000_s1039" type="#_x0000_t202" style="position:absolute;margin-left:124.4pt;margin-top:168.1pt;width:147.95pt;height:19.2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" filled="f" stroked="f">
                <v:textbox style="mso-fit-shape-to-text:t">
                  <w:txbxContent>
                    <w:p w14:paraId="4D3C9A79" w14:textId="77777777" w:rsidR="00D30CEB" w:rsidRDefault="00E50464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>项目经验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2F8A3E0" wp14:editId="07B3A4C4">
                <wp:simplePos x="0" y="0"/>
                <wp:positionH relativeFrom="column">
                  <wp:posOffset>1466850</wp:posOffset>
                </wp:positionH>
                <wp:positionV relativeFrom="paragraph">
                  <wp:posOffset>2129155</wp:posOffset>
                </wp:positionV>
                <wp:extent cx="4705985" cy="259080"/>
                <wp:effectExtent l="127000" t="101600" r="120015" b="121920"/>
                <wp:wrapNone/>
                <wp:docPr id="6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任意多边形 41" o:spid="_x0000_s1026" o:spt="100" style="position:absolute;left:0pt;flip:y;margin-left:115.5pt;margin-top:167.65pt;height:20.4pt;width:370.55pt;z-index:251706368;v-text-anchor:middle;mso-width-relative:page;mso-height-relative:page;" fillcolor="#4A4E59" filled="t" stroked="f" coordsize="4706252,259229" o:gfxdata="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toPZreAAAACwEAAA8AAAAAAAAAAQAg&#10;AAAAIgAAAGRycy9kb3ducmV2LnhtbFBLAQIUABQAAAAIAIdO4kAmmodMewQAAHIQAAAOAAAAAAAA&#10;AAEAIAAAAC0BAABkcnMvZTJvRG9jLnhtbFBLBQYAAAAABgAGAFkBAAAaCAAAAAA=&#10;" path="m1770532,259229l4706252,259229,4706252,175455,2174549,175455,2074433,0,2072579,0,1770532,0,1072994,0,553294,0,0,0,142202,258866,415551,258866,1072994,258866,1770532,258866xe">
                <v:path o:connectlocs="1770431,259080;4705985,259080;4705985,175354;2174425,175354;2074315,0;2072461,0;1770431,0;1072933,0;553262,0;0,0;142193,258717;415527,258717;1072933,258717;1770431,258717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1C4A542" wp14:editId="40049557">
                <wp:simplePos x="0" y="0"/>
                <wp:positionH relativeFrom="column">
                  <wp:posOffset>1412240</wp:posOffset>
                </wp:positionH>
                <wp:positionV relativeFrom="paragraph">
                  <wp:posOffset>2406650</wp:posOffset>
                </wp:positionV>
                <wp:extent cx="4860290" cy="1758315"/>
                <wp:effectExtent l="0" t="0" r="0" b="0"/>
                <wp:wrapNone/>
                <wp:docPr id="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0290" cy="1758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3742C9" w14:textId="77777777" w:rsidR="00D30CEB" w:rsidRDefault="00E50464">
                            <w:pPr>
                              <w:pStyle w:val="a3"/>
                              <w:spacing w:beforeLines="50" w:before="156" w:beforeAutospacing="0" w:afterLines="50" w:after="156" w:afterAutospacing="0" w:line="360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Excel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对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7000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多条数据分析师招聘信息进行分析，包括数据的清洗，对不同城市数据分析师的薪资、需求量、优势进行分析，并用数据透视表进行汇总型统计</w:t>
                            </w:r>
                          </w:p>
                          <w:p w14:paraId="380A0212" w14:textId="77777777" w:rsidR="00D30CEB" w:rsidRDefault="00E50464">
                            <w:pPr>
                              <w:pStyle w:val="a3"/>
                              <w:spacing w:before="0" w:beforeAutospacing="0" w:afterLines="50" w:after="156" w:afterAutospacing="0" w:line="360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Excel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对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多条身份证号进行分析，包括提取出生地，出生年月，年龄，性别等</w:t>
                            </w:r>
                          </w:p>
                          <w:p w14:paraId="72FE3956" w14:textId="77777777" w:rsidR="00D30CEB" w:rsidRDefault="00E50464">
                            <w:pPr>
                              <w:pStyle w:val="a3"/>
                              <w:spacing w:beforeLines="50" w:before="156" w:beforeAutospacing="0" w:afterLines="50" w:after="156" w:afterAutospacing="0" w:line="360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SQL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对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7000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多条数据分析师招聘信息进行查询，查询不同城市、不同工作年限的招聘数量、平均薪资等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4A542" id="_x0000_s1040" style="position:absolute;margin-left:111.2pt;margin-top:189.5pt;width:382.7pt;height:138.4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" filled="f" stroked="f">
                <v:textbox>
                  <w:txbxContent>
                    <w:p w14:paraId="593742C9" w14:textId="77777777" w:rsidR="00D30CEB" w:rsidRDefault="00E50464">
                      <w:pPr>
                        <w:pStyle w:val="a3"/>
                        <w:spacing w:beforeLines="50" w:before="156" w:beforeAutospacing="0" w:afterLines="50" w:after="156" w:afterAutospacing="0" w:line="360" w:lineRule="exac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1.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Excel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对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7000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多条数据分析师招聘信息进行分析，包括数据的清洗，对不同城市数据分析师的薪资、需求量、优势进行分析，并用数据透视表进行汇总型统计</w:t>
                      </w:r>
                    </w:p>
                    <w:p w14:paraId="380A0212" w14:textId="77777777" w:rsidR="00D30CEB" w:rsidRDefault="00E50464">
                      <w:pPr>
                        <w:pStyle w:val="a3"/>
                        <w:spacing w:before="0" w:beforeAutospacing="0" w:afterLines="50" w:after="156" w:afterAutospacing="0" w:line="360" w:lineRule="exac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2.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Excel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对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100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多条身份证号进行分析，包括提取出生地，出生年月，年龄，性别等</w:t>
                      </w:r>
                    </w:p>
                    <w:p w14:paraId="72FE3956" w14:textId="77777777" w:rsidR="00D30CEB" w:rsidRDefault="00E50464">
                      <w:pPr>
                        <w:pStyle w:val="a3"/>
                        <w:spacing w:beforeLines="50" w:before="156" w:beforeAutospacing="0" w:afterLines="50" w:after="156" w:afterAutospacing="0" w:line="360" w:lineRule="exac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3.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SQL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对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7000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多条数据分析师招聘信息进行查询，查询不同城市、不同工作年限的招聘数量、平均薪资等</w:t>
                      </w:r>
                    </w:p>
                  </w:txbxContent>
                </v:textbox>
              </v:rect>
            </w:pict>
          </mc:Fallback>
        </mc:AlternateContent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AE20592" wp14:editId="1BFC7926">
                <wp:simplePos x="0" y="0"/>
                <wp:positionH relativeFrom="column">
                  <wp:posOffset>1586865</wp:posOffset>
                </wp:positionH>
                <wp:positionV relativeFrom="paragraph">
                  <wp:posOffset>5820410</wp:posOffset>
                </wp:positionV>
                <wp:extent cx="1878965" cy="243840"/>
                <wp:effectExtent l="0" t="0" r="0" b="0"/>
                <wp:wrapNone/>
                <wp:docPr id="39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F2730F" w14:textId="77777777" w:rsidR="00D30CEB" w:rsidRDefault="00E50464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>校内活动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Practice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20592" id="文本框 132" o:spid="_x0000_s1041" type="#_x0000_t202" style="position:absolute;margin-left:124.95pt;margin-top:458.3pt;width:147.95pt;height:19.2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" filled="f" stroked="f">
                <v:textbox style="mso-fit-shape-to-text:t">
                  <w:txbxContent>
                    <w:p w14:paraId="4CF2730F" w14:textId="77777777" w:rsidR="00D30CEB" w:rsidRDefault="00E50464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>校内活动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Practice</w:t>
                      </w:r>
                    </w:p>
                  </w:txbxContent>
                </v:textbox>
              </v:shape>
            </w:pict>
          </mc:Fallback>
        </mc:AlternateContent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C068BE" wp14:editId="537F14DE">
                <wp:simplePos x="0" y="0"/>
                <wp:positionH relativeFrom="column">
                  <wp:posOffset>3415030</wp:posOffset>
                </wp:positionH>
                <wp:positionV relativeFrom="paragraph">
                  <wp:posOffset>5807075</wp:posOffset>
                </wp:positionV>
                <wp:extent cx="227330" cy="259080"/>
                <wp:effectExtent l="254000" t="203200" r="128270" b="223520"/>
                <wp:wrapNone/>
                <wp:docPr id="38" name="平行四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38A68AF" w14:textId="77777777" w:rsidR="00D30CEB" w:rsidRDefault="00E504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FC068BE" id="平行四边形 38" o:spid="_x0000_s1042" type="#_x0000_t7" style="position:absolute;margin-left:268.9pt;margin-top:457.25pt;width:17.9pt;height:20.4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" adj="13498" fillcolor="#2192bc" stroked="f" strokeweight="4.5pt">
                <v:shadow on="t" type="perspective" opacity="39321f" mv:blur="203200f" offset="-.9945mm,13031emu" matrix="68157f,,,68157f"/>
                <v:textbox>
                  <w:txbxContent>
                    <w:p w14:paraId="638A68AF" w14:textId="77777777" w:rsidR="00D30CEB" w:rsidRDefault="00E504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506C4D" wp14:editId="2157B624">
                <wp:simplePos x="0" y="0"/>
                <wp:positionH relativeFrom="column">
                  <wp:posOffset>1468120</wp:posOffset>
                </wp:positionH>
                <wp:positionV relativeFrom="paragraph">
                  <wp:posOffset>5814695</wp:posOffset>
                </wp:positionV>
                <wp:extent cx="4705985" cy="259080"/>
                <wp:effectExtent l="127000" t="101600" r="120015" b="121920"/>
                <wp:wrapNone/>
                <wp:docPr id="8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任意多边形 37" o:spid="_x0000_s1026" o:spt="100" style="position:absolute;left:0pt;flip:y;margin-left:115.6pt;margin-top:457.85pt;height:20.4pt;width:370.55pt;z-index:251684864;v-text-anchor:middle;mso-width-relative:page;mso-height-relative:page;" fillcolor="#4A4E59" filled="t" stroked="f" coordsize="4706252,259229" o:gfxdata="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haSw8N4AAAALAQAADwAAAAAAAAAB&#10;ACAAAAAiAAAAZHJzL2Rvd25yZXYueG1sUEsBAhQAFAAAAAgAh07iQD02+Hd9BAAAcRAAAA4AAAAA&#10;AAAAAQAgAAAALQEAAGRycy9lMm9Eb2MueG1sUEsFBgAAAAAGAAYAWQEAABwIAAAAAA==&#10;" path="m1770532,259229l4706252,259229,4706252,175455,2174549,175455,2074433,0,2072579,0,1770532,0,1072994,0,553294,0,0,0,142202,258866,415551,258866,1072994,258866,1770532,258866xe">
                <v:path o:connectlocs="1770431,259080;4705985,259080;4705985,175354;2174425,175354;2074315,0;2072461,0;1770431,0;1072933,0;553262,0;0,0;142193,258717;415527,258717;1072933,258717;1770431,258717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CF359B2" wp14:editId="5EC4DA9A">
                <wp:simplePos x="0" y="0"/>
                <wp:positionH relativeFrom="column">
                  <wp:posOffset>1359535</wp:posOffset>
                </wp:positionH>
                <wp:positionV relativeFrom="paragraph">
                  <wp:posOffset>5807710</wp:posOffset>
                </wp:positionV>
                <wp:extent cx="227330" cy="259080"/>
                <wp:effectExtent l="101600" t="101600" r="102870" b="121920"/>
                <wp:wrapNone/>
                <wp:docPr id="40" name="平行四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" type="#_x0000_t7" style="position:absolute;left:0pt;margin-left:107.05pt;margin-top:457.3pt;height:20.4pt;width:17.9pt;z-index:251687936;v-text-anchor:middle;mso-width-relative:page;mso-height-relative:page;" fillcolor="#4A4E59" filled="t" stroked="f" coordsize="21600,21600" o:gfxdata="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PrXTF2QAAAAsBAAAPAAAAAAAAAAEAIAAAACIAAABkcnMvZG93bnJldi54&#10;bWxQSwECFAAUAAAACACHTuJArtIWimsCAACuBAAADgAAAAAAAAABACAAAAAoAQAAZHJzL2Uyb0Rv&#10;Yy54bWxQSwUGAAAAAAYABgBZAQAABQ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1033716" wp14:editId="33652B79">
                <wp:simplePos x="0" y="0"/>
                <wp:positionH relativeFrom="column">
                  <wp:posOffset>3409950</wp:posOffset>
                </wp:positionH>
                <wp:positionV relativeFrom="paragraph">
                  <wp:posOffset>4223385</wp:posOffset>
                </wp:positionV>
                <wp:extent cx="227330" cy="259080"/>
                <wp:effectExtent l="254000" t="203200" r="128270" b="223520"/>
                <wp:wrapNone/>
                <wp:docPr id="42" name="平行四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" type="#_x0000_t7" style="position:absolute;left:0pt;margin-left:268.5pt;margin-top:332.55pt;height:20.4pt;width:17.9pt;z-index:251681792;v-text-anchor:middle;mso-width-relative:page;mso-height-relative:page;" fillcolor="#2192BC" filled="t" stroked="f" coordsize="21600,21600" o:gfxdata="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Awjvg3QAAAAsBAAAPAAAAAAAAAAEAIAAAACIAAABkcnMvZG93bnJldi54bWxQSwECFAAUAAAA&#10;CACHTuJA2idJkFsCAACGBAAADgAAAAAAAAABACAAAAAsAQAAZHJzL2Uyb0RvYy54bWxQSwUGAAAA&#10;AAYABgBZAQAA+QU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B418AB0" wp14:editId="2C725196">
                <wp:simplePos x="0" y="0"/>
                <wp:positionH relativeFrom="column">
                  <wp:posOffset>1468120</wp:posOffset>
                </wp:positionH>
                <wp:positionV relativeFrom="paragraph">
                  <wp:posOffset>4228465</wp:posOffset>
                </wp:positionV>
                <wp:extent cx="4705985" cy="259080"/>
                <wp:effectExtent l="127000" t="101600" r="120015" b="121920"/>
                <wp:wrapNone/>
                <wp:docPr id="9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任意多边形 41" o:spid="_x0000_s1026" o:spt="100" style="position:absolute;left:0pt;flip:y;margin-left:115.6pt;margin-top:332.95pt;height:20.4pt;width:370.55pt;z-index:251680768;v-text-anchor:middle;mso-width-relative:page;mso-height-relative:page;" fillcolor="#4A4E59" filled="t" stroked="f" coordsize="4706252,259229" o:gfxdata="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NnMcRjeAAAACwEAAA8AAAAAAAAAAQAg&#10;AAAAIgAAAGRycy9kb3ducmV2LnhtbFBLAQIUABQAAAAIAIdO4kDRh2IFewQAAHEQAAAOAAAAAAAA&#10;AAEAIAAAAC0BAABkcnMvZTJvRG9jLnhtbFBLBQYAAAAABgAGAFkBAAAaCAAAAAA=&#10;" path="m1770532,259229l4706252,259229,4706252,175455,2174549,175455,2074433,0,2072579,0,1770532,0,1072994,0,553294,0,0,0,142202,258866,415551,258866,1072994,258866,1770532,258866xe">
                <v:path o:connectlocs="1770431,259080;4705985,259080;4705985,175354;2174425,175354;2074315,0;2072461,0;1770431,0;1072933,0;553262,0;0,0;142193,258717;415527,258717;1072933,258717;1770431,258717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8B0C48E" wp14:editId="707145FD">
                <wp:simplePos x="0" y="0"/>
                <wp:positionH relativeFrom="column">
                  <wp:posOffset>1586865</wp:posOffset>
                </wp:positionH>
                <wp:positionV relativeFrom="paragraph">
                  <wp:posOffset>4241165</wp:posOffset>
                </wp:positionV>
                <wp:extent cx="1878965" cy="243840"/>
                <wp:effectExtent l="0" t="0" r="0" b="0"/>
                <wp:wrapNone/>
                <wp:docPr id="43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211CD8" w14:textId="77777777" w:rsidR="00D30CEB" w:rsidRDefault="00E50464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>获奖经历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0C48E" id="_x0000_s1043" type="#_x0000_t202" style="position:absolute;margin-left:124.95pt;margin-top:333.95pt;width:147.95pt;height:19.2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" filled="f" stroked="f">
                <v:textbox style="mso-fit-shape-to-text:t">
                  <w:txbxContent>
                    <w:p w14:paraId="34211CD8" w14:textId="77777777" w:rsidR="00D30CEB" w:rsidRDefault="00E50464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>获奖经历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50464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96E2E9" wp14:editId="6B8BE2FA">
                <wp:simplePos x="0" y="0"/>
                <wp:positionH relativeFrom="column">
                  <wp:posOffset>1354455</wp:posOffset>
                </wp:positionH>
                <wp:positionV relativeFrom="paragraph">
                  <wp:posOffset>4230370</wp:posOffset>
                </wp:positionV>
                <wp:extent cx="227330" cy="259080"/>
                <wp:effectExtent l="101600" t="101600" r="102870" b="121920"/>
                <wp:wrapNone/>
                <wp:docPr id="44" name="平行四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" type="#_x0000_t7" style="position:absolute;left:0pt;margin-left:106.65pt;margin-top:333.1pt;height:20.4pt;width:17.9pt;z-index:251683840;v-text-anchor:middle;mso-width-relative:page;mso-height-relative:page;" fillcolor="#4A4E59" filled="t" stroked="f" coordsize="21600,21600" o:gfxdata="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wp0ovaAAAACwEAAA8AAAAAAAAAAQAgAAAAIgAAAGRycy9kb3ducmV2&#10;LnhtbFBLAQIUABQAAAAIAIdO4kAxRzDKbAIAAK4EAAAOAAAAAAAAAAEAIAAAACkBAABkcnMvZTJv&#10;RG9jLnhtbFBLBQYAAAAABgAGAFkBAAAH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E50464">
        <w:br w:type="page"/>
      </w:r>
    </w:p>
    <w:p w14:paraId="724B8D59" w14:textId="7C9912D6" w:rsidR="00D30CEB" w:rsidRDefault="00D81F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65AB67C" wp14:editId="714A10BE">
                <wp:simplePos x="0" y="0"/>
                <wp:positionH relativeFrom="column">
                  <wp:posOffset>3455670</wp:posOffset>
                </wp:positionH>
                <wp:positionV relativeFrom="paragraph">
                  <wp:posOffset>18266</wp:posOffset>
                </wp:positionV>
                <wp:extent cx="227330" cy="259080"/>
                <wp:effectExtent l="254000" t="203200" r="128270" b="223520"/>
                <wp:wrapNone/>
                <wp:docPr id="34" name="平行四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8D4B55C" id="平行四边形 34" o:spid="_x0000_s1026" type="#_x0000_t7" style="position:absolute;left:0;text-align:left;margin-left:272.1pt;margin-top:1.45pt;width:17.9pt;height:20.4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" adj="13498" fillcolor="#2192bc" stroked="f" strokeweight="4.5pt">
                <v:shadow on="t" type="perspective" opacity="39321f" mv:blur="203200f" offset="-.9945mm,13031emu" matrix="68157f,,,68157f"/>
              </v:shape>
            </w:pict>
          </mc:Fallback>
        </mc:AlternateContent>
      </w:r>
      <w:r w:rsidR="00E50464">
        <w:rPr>
          <w:noProof/>
        </w:rPr>
        <w:drawing>
          <wp:anchor distT="0" distB="0" distL="114300" distR="114300" simplePos="0" relativeHeight="251679232" behindDoc="1" locked="0" layoutInCell="1" allowOverlap="1" wp14:anchorId="44D4DC85" wp14:editId="351CAB51">
            <wp:simplePos x="0" y="0"/>
            <wp:positionH relativeFrom="page">
              <wp:posOffset>-14605</wp:posOffset>
            </wp:positionH>
            <wp:positionV relativeFrom="paragraph">
              <wp:posOffset>-568325</wp:posOffset>
            </wp:positionV>
            <wp:extent cx="7658735" cy="11346180"/>
            <wp:effectExtent l="0" t="0" r="12065" b="8255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959" cy="11346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A7C34" w14:textId="4E60539D" w:rsidR="00D30CEB" w:rsidRDefault="00D81F56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C87FD0E" wp14:editId="7381978B">
                <wp:simplePos x="0" y="0"/>
                <wp:positionH relativeFrom="column">
                  <wp:posOffset>1412240</wp:posOffset>
                </wp:positionH>
                <wp:positionV relativeFrom="paragraph">
                  <wp:posOffset>123190</wp:posOffset>
                </wp:positionV>
                <wp:extent cx="4860290" cy="88392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90" cy="883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709C7F" w14:textId="77777777" w:rsidR="00D30CEB" w:rsidRDefault="00E5046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方正兰亭黑简体" w:eastAsia="方正兰亭黑简体" w:hAnsi="宋体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简体" w:eastAsia="方正兰亭黑简体" w:hAnsi="宋体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第十一届全国周培源大学生力学竞赛全国优秀奖</w:t>
                            </w:r>
                          </w:p>
                          <w:p w14:paraId="7E30A6EC" w14:textId="77777777" w:rsidR="00D30CEB" w:rsidRDefault="00E5046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方正兰亭黑简体" w:eastAsia="方正兰亭黑简体" w:hAnsi="宋体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简体" w:eastAsia="方正兰亭黑简体" w:hAnsi="宋体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全国计算机二级证书</w:t>
                            </w:r>
                          </w:p>
                          <w:p w14:paraId="2B80B66E" w14:textId="77777777" w:rsidR="00D30CEB" w:rsidRDefault="00E5046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方正兰亭黑简体" w:eastAsia="方正兰亭黑简体" w:hAnsi="宋体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简体" w:eastAsia="方正兰亭黑简体" w:hAnsi="宋体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认证杯数学中国数学建模国际赛成功参赛奖</w:t>
                            </w:r>
                          </w:p>
                          <w:p w14:paraId="03E355D5" w14:textId="77777777" w:rsidR="00D30CEB" w:rsidRDefault="00E5046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方正兰亭黑简体" w:eastAsia="方正兰亭黑简体" w:hAnsi="宋体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简体" w:eastAsia="方正兰亭黑简体" w:hAnsi="宋体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中国扶贫基金会善行一百优秀志愿者证书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7FD0E" id="矩形 28" o:spid="_x0000_s1044" style="position:absolute;left:0;text-align:left;margin-left:111.2pt;margin-top:9.7pt;width:382.7pt;height:69.6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" filled="f" stroked="f">
                <v:textbox style="mso-fit-shape-to-text:t">
                  <w:txbxContent>
                    <w:p w14:paraId="5F709C7F" w14:textId="77777777" w:rsidR="00D30CEB" w:rsidRDefault="00E50464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方正兰亭黑简体" w:eastAsia="方正兰亭黑简体" w:hAnsi="宋体"/>
                          <w:color w:val="494D58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方正兰亭黑简体" w:eastAsia="方正兰亭黑简体" w:hAnsi="宋体" w:hint="eastAsia"/>
                          <w:color w:val="494D58"/>
                          <w:kern w:val="24"/>
                          <w:sz w:val="18"/>
                          <w:szCs w:val="18"/>
                        </w:rPr>
                        <w:t>第十一届全国周培源大学生力学竞赛全国优秀奖</w:t>
                      </w:r>
                    </w:p>
                    <w:p w14:paraId="7E30A6EC" w14:textId="77777777" w:rsidR="00D30CEB" w:rsidRDefault="00E50464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方正兰亭黑简体" w:eastAsia="方正兰亭黑简体" w:hAnsi="宋体"/>
                          <w:color w:val="494D58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方正兰亭黑简体" w:eastAsia="方正兰亭黑简体" w:hAnsi="宋体" w:hint="eastAsia"/>
                          <w:color w:val="494D58"/>
                          <w:kern w:val="24"/>
                          <w:sz w:val="18"/>
                          <w:szCs w:val="18"/>
                        </w:rPr>
                        <w:t>全国计算机二级证书</w:t>
                      </w:r>
                    </w:p>
                    <w:p w14:paraId="2B80B66E" w14:textId="77777777" w:rsidR="00D30CEB" w:rsidRDefault="00E50464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方正兰亭黑简体" w:eastAsia="方正兰亭黑简体" w:hAnsi="宋体"/>
                          <w:color w:val="494D58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方正兰亭黑简体" w:eastAsia="方正兰亭黑简体" w:hAnsi="宋体" w:hint="eastAsia"/>
                          <w:color w:val="494D58"/>
                          <w:kern w:val="24"/>
                          <w:sz w:val="18"/>
                          <w:szCs w:val="18"/>
                        </w:rPr>
                        <w:t>认证杯数学中国数学建模国际赛成功参赛奖</w:t>
                      </w:r>
                    </w:p>
                    <w:p w14:paraId="03E355D5" w14:textId="77777777" w:rsidR="00D30CEB" w:rsidRDefault="00E50464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方正兰亭黑简体" w:eastAsia="方正兰亭黑简体" w:hAnsi="宋体"/>
                          <w:color w:val="494D58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方正兰亭黑简体" w:eastAsia="方正兰亭黑简体" w:hAnsi="宋体" w:hint="eastAsia"/>
                          <w:color w:val="494D58"/>
                          <w:kern w:val="24"/>
                          <w:sz w:val="18"/>
                          <w:szCs w:val="18"/>
                        </w:rPr>
                        <w:t>中国扶贫基金会善行一百优秀志愿者证书</w:t>
                      </w:r>
                    </w:p>
                  </w:txbxContent>
                </v:textbox>
              </v:rect>
            </w:pict>
          </mc:Fallback>
        </mc:AlternateContent>
      </w:r>
    </w:p>
    <w:p w14:paraId="10FBADE3" w14:textId="4766D0AD" w:rsidR="00D30CEB" w:rsidRDefault="00D30CEB"/>
    <w:p w14:paraId="224A8C86" w14:textId="1D6EF974" w:rsidR="00D30CEB" w:rsidRDefault="00D30CEB"/>
    <w:p w14:paraId="20FDA6DB" w14:textId="16E79931" w:rsidR="00D30CEB" w:rsidRDefault="00D30CEB"/>
    <w:p w14:paraId="3DF6DF8C" w14:textId="1EFB4139" w:rsidR="00D30CEB" w:rsidRDefault="00D30CEB"/>
    <w:p w14:paraId="42EADC58" w14:textId="2C5601C9" w:rsidR="00D30CEB" w:rsidRDefault="00D81F56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AF2D890" wp14:editId="63D38200">
                <wp:simplePos x="0" y="0"/>
                <wp:positionH relativeFrom="column">
                  <wp:posOffset>1430020</wp:posOffset>
                </wp:positionH>
                <wp:positionV relativeFrom="paragraph">
                  <wp:posOffset>123601</wp:posOffset>
                </wp:positionV>
                <wp:extent cx="227330" cy="259080"/>
                <wp:effectExtent l="101600" t="101600" r="102870" b="121920"/>
                <wp:wrapNone/>
                <wp:docPr id="32" name="平行四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33095" id="平行四边形 32" o:spid="_x0000_s1026" type="#_x0000_t7" style="position:absolute;left:0;text-align:left;margin-left:112.6pt;margin-top:9.75pt;width:17.9pt;height:20.4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" adj="13498" fillcolor="#4a4e59" stroked="f" strokeweight="4.5pt">
                <v:shadow on="t" type="perspective" opacity="41943f" mv:blur="101600f" offset="8687emu,.663mm" matrix="66191f,,,6619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A34F890" wp14:editId="3060EEA3">
                <wp:simplePos x="0" y="0"/>
                <wp:positionH relativeFrom="column">
                  <wp:posOffset>3455670</wp:posOffset>
                </wp:positionH>
                <wp:positionV relativeFrom="paragraph">
                  <wp:posOffset>121696</wp:posOffset>
                </wp:positionV>
                <wp:extent cx="227330" cy="259080"/>
                <wp:effectExtent l="254000" t="203200" r="128270" b="223520"/>
                <wp:wrapNone/>
                <wp:docPr id="30" name="平行四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6220257" id="平行四边形 30" o:spid="_x0000_s1026" type="#_x0000_t7" style="position:absolute;left:0;text-align:left;margin-left:272.1pt;margin-top:9.6pt;width:17.9pt;height:20.4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" adj="13498" fillcolor="#2192bc" stroked="f" strokeweight="4.5pt">
                <v:shadow on="t" type="perspective" opacity="39321f" mv:blur="203200f" offset="-.9945mm,13031emu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4CBEF10" wp14:editId="253D428A">
                <wp:simplePos x="0" y="0"/>
                <wp:positionH relativeFrom="column">
                  <wp:posOffset>1573530</wp:posOffset>
                </wp:positionH>
                <wp:positionV relativeFrom="paragraph">
                  <wp:posOffset>127000</wp:posOffset>
                </wp:positionV>
                <wp:extent cx="4705985" cy="259080"/>
                <wp:effectExtent l="127000" t="101600" r="120015" b="121920"/>
                <wp:wrapNone/>
                <wp:docPr id="11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03E80" id="任意多边形 29" o:spid="_x0000_s1026" style="position:absolute;left:0;text-align:left;margin-left:123.9pt;margin-top:10pt;width:370.55pt;height:20.4pt;flip: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6252,2592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" path="m1770532,259229l4706252,259229,4706252,175455,2174549,175455,2074433,,2072579,,1770532,,1072994,,553294,,,,142202,258866,415551,258866,1072994,258866,1770532,258866,1770532,259229xe" fillcolor="#4a4e59" stroked="f" strokeweight="4.5pt">
                <v:stroke joinstyle="miter"/>
                <v:shadow on="t" type="perspective" opacity="41943f" mv:blur="101600f" offset="8687emu,.663mm" matrix="66191f,,,66191f"/>
                <v:path arrowok="t" o:connecttype="custom" o:connectlocs="1770432,259080;4705985,259080;4705985,175354;2174426,175354;2074315,0;2072461,0;1770432,0;1072933,0;553263,0;0,0;142194,258717;415527,258717;1072933,258717;1770432,258717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6CC6BA7" wp14:editId="37195DDA">
                <wp:simplePos x="0" y="0"/>
                <wp:positionH relativeFrom="column">
                  <wp:posOffset>1689735</wp:posOffset>
                </wp:positionH>
                <wp:positionV relativeFrom="paragraph">
                  <wp:posOffset>128270</wp:posOffset>
                </wp:positionV>
                <wp:extent cx="1878965" cy="243840"/>
                <wp:effectExtent l="0" t="0" r="0" b="0"/>
                <wp:wrapNone/>
                <wp:docPr id="31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D65D90" w14:textId="77777777" w:rsidR="00D30CEB" w:rsidRDefault="00E50464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>荣誉称号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Honorary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C6BA7" id="文本框 169" o:spid="_x0000_s1045" type="#_x0000_t202" style="position:absolute;left:0;text-align:left;margin-left:133.05pt;margin-top:10.1pt;width:147.95pt;height:19.2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" filled="f" stroked="f">
                <v:textbox style="mso-fit-shape-to-text:t">
                  <w:txbxContent>
                    <w:p w14:paraId="68D65D90" w14:textId="77777777" w:rsidR="00D30CEB" w:rsidRDefault="00E50464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>荣誉称号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Honorary</w:t>
                      </w:r>
                    </w:p>
                  </w:txbxContent>
                </v:textbox>
              </v:shape>
            </w:pict>
          </mc:Fallback>
        </mc:AlternateContent>
      </w:r>
    </w:p>
    <w:p w14:paraId="4713F7AE" w14:textId="12D5BA3A" w:rsidR="00D30CEB" w:rsidRDefault="00D30CEB"/>
    <w:p w14:paraId="6411B4A3" w14:textId="4CCB2589" w:rsidR="00D30CEB" w:rsidRDefault="00D81F56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C098243" wp14:editId="2C02D807">
                <wp:simplePos x="0" y="0"/>
                <wp:positionH relativeFrom="column">
                  <wp:posOffset>1412240</wp:posOffset>
                </wp:positionH>
                <wp:positionV relativeFrom="paragraph">
                  <wp:posOffset>23458</wp:posOffset>
                </wp:positionV>
                <wp:extent cx="4860290" cy="68580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90" cy="685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6CD077" w14:textId="77777777" w:rsidR="00D30CEB" w:rsidRDefault="00E5046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方正兰亭黑简体" w:eastAsia="方正兰亭黑简体" w:hAnsi="宋体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简体" w:eastAsia="方正兰亭黑简体" w:hAnsi="宋体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山东科技大学三好学生</w:t>
                            </w:r>
                          </w:p>
                          <w:p w14:paraId="22862B38" w14:textId="77777777" w:rsidR="00D30CEB" w:rsidRDefault="00E5046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ascii="方正兰亭黑简体" w:eastAsia="方正兰亭黑简体" w:hAnsi="宋体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山东科技</w:t>
                            </w:r>
                            <w:bookmarkStart w:id="0" w:name="_GoBack"/>
                            <w:r>
                              <w:rPr>
                                <w:rFonts w:ascii="方正兰亭黑简体" w:eastAsia="方正兰亭黑简体" w:hAnsi="宋体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大学优秀共青团员</w:t>
                            </w:r>
                          </w:p>
                          <w:p w14:paraId="1034C07D" w14:textId="77777777" w:rsidR="00D30CEB" w:rsidRDefault="00E5046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方正兰亭黑简体" w:eastAsia="方正兰亭黑简体" w:hAnsi="宋体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简体" w:eastAsia="方正兰亭黑简体" w:hAnsi="宋体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青年志愿者协会优秀个人</w:t>
                            </w:r>
                          </w:p>
                          <w:bookmarkEnd w:id="0"/>
                        </w:txbxContent>
                      </wps:txbx>
                      <wps:bodyPr vert="horz"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98243" id="矩形 26" o:spid="_x0000_s1046" style="position:absolute;left:0;text-align:left;margin-left:111.2pt;margin-top:1.85pt;width:382.7pt;height:54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" filled="f" stroked="f">
                <v:textbox style="mso-fit-shape-to-text:t">
                  <w:txbxContent>
                    <w:p w14:paraId="0D6CD077" w14:textId="77777777" w:rsidR="00D30CEB" w:rsidRDefault="00E50464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方正兰亭黑简体" w:eastAsia="方正兰亭黑简体" w:hAnsi="宋体"/>
                          <w:color w:val="494D58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方正兰亭黑简体" w:eastAsia="方正兰亭黑简体" w:hAnsi="宋体" w:hint="eastAsia"/>
                          <w:color w:val="494D58"/>
                          <w:kern w:val="24"/>
                          <w:sz w:val="18"/>
                          <w:szCs w:val="18"/>
                        </w:rPr>
                        <w:t>山东科技大学三好学生</w:t>
                      </w:r>
                    </w:p>
                    <w:p w14:paraId="22862B38" w14:textId="77777777" w:rsidR="00D30CEB" w:rsidRDefault="00E50464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ascii="方正兰亭黑简体" w:eastAsia="方正兰亭黑简体" w:hAnsi="宋体" w:hint="eastAsia"/>
                          <w:color w:val="494D58"/>
                          <w:kern w:val="24"/>
                          <w:sz w:val="18"/>
                          <w:szCs w:val="18"/>
                        </w:rPr>
                        <w:t>山东科技</w:t>
                      </w:r>
                      <w:bookmarkStart w:id="1" w:name="_GoBack"/>
                      <w:r>
                        <w:rPr>
                          <w:rFonts w:ascii="方正兰亭黑简体" w:eastAsia="方正兰亭黑简体" w:hAnsi="宋体" w:hint="eastAsia"/>
                          <w:color w:val="494D58"/>
                          <w:kern w:val="24"/>
                          <w:sz w:val="18"/>
                          <w:szCs w:val="18"/>
                        </w:rPr>
                        <w:t>大学优秀共青团员</w:t>
                      </w:r>
                    </w:p>
                    <w:p w14:paraId="1034C07D" w14:textId="77777777" w:rsidR="00D30CEB" w:rsidRDefault="00E50464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方正兰亭黑简体" w:eastAsia="方正兰亭黑简体" w:hAnsi="宋体"/>
                          <w:color w:val="494D58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方正兰亭黑简体" w:eastAsia="方正兰亭黑简体" w:hAnsi="宋体" w:hint="eastAsia"/>
                          <w:color w:val="494D58"/>
                          <w:kern w:val="24"/>
                          <w:sz w:val="18"/>
                          <w:szCs w:val="18"/>
                        </w:rPr>
                        <w:t>青年志愿者协会优秀个人</w:t>
                      </w:r>
                    </w:p>
                    <w:bookmarkEnd w:id="1"/>
                  </w:txbxContent>
                </v:textbox>
              </v:rect>
            </w:pict>
          </mc:Fallback>
        </mc:AlternateContent>
      </w:r>
    </w:p>
    <w:p w14:paraId="164BB6AC" w14:textId="46F55503" w:rsidR="00D30CEB" w:rsidRDefault="00D30CEB"/>
    <w:p w14:paraId="71AB95B6" w14:textId="3A15CA5C" w:rsidR="00D30CEB" w:rsidRDefault="00D30CEB"/>
    <w:p w14:paraId="5E9B4DEB" w14:textId="44706A75" w:rsidR="00D30CEB" w:rsidRDefault="00D30CEB"/>
    <w:p w14:paraId="0709124E" w14:textId="36C96DB9" w:rsidR="00D30CEB" w:rsidRDefault="00D30CEB"/>
    <w:p w14:paraId="020FFD53" w14:textId="77777777" w:rsidR="00D30CEB" w:rsidRDefault="00D30CEB"/>
    <w:p w14:paraId="3A761B77" w14:textId="3FB1E6A2" w:rsidR="00D30CEB" w:rsidRDefault="00D81F56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F2B9626" wp14:editId="4D8C6C1B">
                <wp:simplePos x="0" y="0"/>
                <wp:positionH relativeFrom="column">
                  <wp:posOffset>1689735</wp:posOffset>
                </wp:positionH>
                <wp:positionV relativeFrom="paragraph">
                  <wp:posOffset>-2747645</wp:posOffset>
                </wp:positionV>
                <wp:extent cx="1878965" cy="243840"/>
                <wp:effectExtent l="0" t="0" r="0" b="0"/>
                <wp:wrapNone/>
                <wp:docPr id="35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EBAE9A" w14:textId="77777777" w:rsidR="00D30CEB" w:rsidRDefault="00E50464">
                            <w:pPr>
                              <w:pStyle w:val="a3"/>
                              <w:spacing w:before="0" w:beforeAutospacing="0" w:after="0" w:afterAutospacing="0" w:line="240" w:lineRule="exact"/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>荣誉证书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Awards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B9626" id="文本框 141" o:spid="_x0000_s1047" type="#_x0000_t202" style="position:absolute;left:0;text-align:left;margin-left:133.05pt;margin-top:-216.3pt;width:147.95pt;height:19.2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" filled="f" stroked="f">
                <v:textbox style="mso-fit-shape-to-text:t">
                  <w:txbxContent>
                    <w:p w14:paraId="72EBAE9A" w14:textId="77777777" w:rsidR="00D30CEB" w:rsidRDefault="00E50464">
                      <w:pPr>
                        <w:pStyle w:val="a3"/>
                        <w:spacing w:before="0" w:beforeAutospacing="0" w:after="0" w:afterAutospacing="0" w:line="240" w:lineRule="exact"/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>荣誉证书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BD60001" wp14:editId="3B9B2B9E">
                <wp:simplePos x="0" y="0"/>
                <wp:positionH relativeFrom="column">
                  <wp:posOffset>1430020</wp:posOffset>
                </wp:positionH>
                <wp:positionV relativeFrom="paragraph">
                  <wp:posOffset>-2756535</wp:posOffset>
                </wp:positionV>
                <wp:extent cx="227330" cy="259080"/>
                <wp:effectExtent l="101600" t="101600" r="102870" b="121920"/>
                <wp:wrapNone/>
                <wp:docPr id="36" name="平行四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94DB8" id="平行四边形 36" o:spid="_x0000_s1026" type="#_x0000_t7" style="position:absolute;left:0;text-align:left;margin-left:112.6pt;margin-top:-217pt;width:17.9pt;height:20.4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" adj="13498" fillcolor="#4a4e59" stroked="f" strokeweight="4.5pt">
                <v:shadow on="t" type="perspective" opacity="41943f" mv:blur="101600f" offset="8687emu,.663mm" matrix="66191f,,,6619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E8F9DC0" wp14:editId="5C9C0FE7">
                <wp:simplePos x="0" y="0"/>
                <wp:positionH relativeFrom="column">
                  <wp:posOffset>1573530</wp:posOffset>
                </wp:positionH>
                <wp:positionV relativeFrom="paragraph">
                  <wp:posOffset>-2756535</wp:posOffset>
                </wp:positionV>
                <wp:extent cx="4705985" cy="259080"/>
                <wp:effectExtent l="127000" t="101600" r="120015" b="121920"/>
                <wp:wrapNone/>
                <wp:docPr id="10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F9E6B" id="任意多边形 33" o:spid="_x0000_s1026" style="position:absolute;left:0;text-align:left;margin-left:123.9pt;margin-top:-217pt;width:370.55pt;height:20.4pt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6252,2592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" path="m1770532,259229l4706252,259229,4706252,175455,2174549,175455,2074433,,2072579,,1770532,,1072994,,553294,,,,142202,258866,415551,258866,1072994,258866,1770532,258866,1770532,259229xe" fillcolor="#4a4e59" stroked="f" strokeweight="4.5pt">
                <v:stroke joinstyle="miter"/>
                <v:shadow on="t" type="perspective" opacity="41943f" mv:blur="101600f" offset="8687emu,.663mm" matrix="66191f,,,66191f"/>
                <v:path arrowok="t" o:connecttype="custom" o:connectlocs="1770432,259080;4705985,259080;4705985,175354;2174426,175354;2074315,0;2072461,0;1770432,0;1072933,0;553263,0;0,0;142194,258717;415527,258717;1072933,258717;1770432,258717" o:connectangles="0,0,0,0,0,0,0,0,0,0,0,0,0,0"/>
              </v:shape>
            </w:pict>
          </mc:Fallback>
        </mc:AlternateContent>
      </w:r>
    </w:p>
    <w:sectPr w:rsidR="00D30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068A4"/>
    <w:multiLevelType w:val="multilevel"/>
    <w:tmpl w:val="419068A4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A493F"/>
    <w:rsid w:val="000B04FE"/>
    <w:rsid w:val="00127990"/>
    <w:rsid w:val="001459A9"/>
    <w:rsid w:val="0015788E"/>
    <w:rsid w:val="002777BC"/>
    <w:rsid w:val="002C218C"/>
    <w:rsid w:val="003412E0"/>
    <w:rsid w:val="0036733F"/>
    <w:rsid w:val="00483BA6"/>
    <w:rsid w:val="005150AD"/>
    <w:rsid w:val="006118D4"/>
    <w:rsid w:val="006121F6"/>
    <w:rsid w:val="006A1CEE"/>
    <w:rsid w:val="007669CA"/>
    <w:rsid w:val="00806929"/>
    <w:rsid w:val="00825B1A"/>
    <w:rsid w:val="00843008"/>
    <w:rsid w:val="008771E7"/>
    <w:rsid w:val="008B11F0"/>
    <w:rsid w:val="008B399C"/>
    <w:rsid w:val="009516D9"/>
    <w:rsid w:val="009F37A6"/>
    <w:rsid w:val="00A20C31"/>
    <w:rsid w:val="00B57F4B"/>
    <w:rsid w:val="00CA21B1"/>
    <w:rsid w:val="00D30CEB"/>
    <w:rsid w:val="00D552B2"/>
    <w:rsid w:val="00D81F56"/>
    <w:rsid w:val="00E42319"/>
    <w:rsid w:val="00E50464"/>
    <w:rsid w:val="00F22E9A"/>
    <w:rsid w:val="231910AC"/>
    <w:rsid w:val="2E340540"/>
    <w:rsid w:val="2F712A5F"/>
    <w:rsid w:val="375A493F"/>
    <w:rsid w:val="533F610C"/>
    <w:rsid w:val="58D3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E43C5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C0555C-D777-FC47-8A33-B34D586EF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C:\Users\Administrator\AppData\Roaming\kingsoft\office6\templates\download\默认\简历—创意定制B.docx</Template>
  <TotalTime>6</TotalTime>
  <Pages>2</Pages>
  <Words>10</Words>
  <Characters>59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3</cp:revision>
  <cp:lastPrinted>2018-04-12T12:47:00Z</cp:lastPrinted>
  <dcterms:created xsi:type="dcterms:W3CDTF">2018-04-12T12:46:00Z</dcterms:created>
  <dcterms:modified xsi:type="dcterms:W3CDTF">2018-04-12T12:52:00Z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